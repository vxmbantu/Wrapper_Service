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4ED" w14:textId="77777777" w:rsidR="004E547E" w:rsidRPr="00E82E43" w:rsidRDefault="004E547E" w:rsidP="004E547E">
      <w:pPr>
        <w:rPr>
          <w:rFonts w:cs="Arial"/>
          <w:sz w:val="48"/>
          <w:szCs w:val="48"/>
        </w:rPr>
      </w:pPr>
    </w:p>
    <w:p w14:paraId="6BC21198" w14:textId="77777777" w:rsidR="004E547E" w:rsidRDefault="004E547E" w:rsidP="004E547E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MD120</w:t>
      </w:r>
    </w:p>
    <w:p w14:paraId="0F29F254" w14:textId="77777777" w:rsidR="004E547E" w:rsidRDefault="004E547E" w:rsidP="004E547E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 Installation Instructions Document</w:t>
      </w:r>
    </w:p>
    <w:p w14:paraId="5742289A" w14:textId="251E18E7" w:rsidR="004E547E" w:rsidRDefault="004E547E" w:rsidP="004E547E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For</w:t>
      </w:r>
    </w:p>
    <w:p w14:paraId="12E812FE" w14:textId="1A23AB78" w:rsidR="00F73C31" w:rsidRDefault="00EB27FC" w:rsidP="004E547E">
      <w:pPr>
        <w:jc w:val="center"/>
        <w:rPr>
          <w:rFonts w:cs="Arial"/>
          <w:sz w:val="48"/>
          <w:szCs w:val="48"/>
        </w:rPr>
      </w:pPr>
      <w:proofErr w:type="spellStart"/>
      <w:r w:rsidRPr="00EB27FC">
        <w:rPr>
          <w:rFonts w:cs="Arial"/>
          <w:sz w:val="48"/>
          <w:szCs w:val="48"/>
        </w:rPr>
        <w:t>S</w:t>
      </w:r>
      <w:r w:rsidR="00205519">
        <w:rPr>
          <w:rFonts w:cs="Arial"/>
          <w:sz w:val="48"/>
          <w:szCs w:val="48"/>
        </w:rPr>
        <w:t>TARS_FIWrapperServiceDemo</w:t>
      </w:r>
      <w:proofErr w:type="spellEnd"/>
    </w:p>
    <w:p w14:paraId="50B359E7" w14:textId="77777777" w:rsidR="003425D8" w:rsidRDefault="003425D8" w:rsidP="004E547E">
      <w:pPr>
        <w:jc w:val="center"/>
        <w:rPr>
          <w:rFonts w:cs="Arial"/>
          <w:b/>
          <w:sz w:val="48"/>
          <w:szCs w:val="48"/>
        </w:rPr>
      </w:pPr>
    </w:p>
    <w:p w14:paraId="201C7C9B" w14:textId="03F45D7E" w:rsidR="004E547E" w:rsidRPr="00643965" w:rsidRDefault="004E547E" w:rsidP="004E547E">
      <w:pPr>
        <w:jc w:val="center"/>
        <w:rPr>
          <w:rFonts w:cs="Arial"/>
          <w:b/>
          <w:sz w:val="48"/>
          <w:szCs w:val="48"/>
        </w:rPr>
      </w:pPr>
      <w:r w:rsidRPr="00645136">
        <w:rPr>
          <w:rFonts w:cs="Arial"/>
          <w:b/>
          <w:sz w:val="48"/>
          <w:szCs w:val="48"/>
        </w:rPr>
        <w:t>Middleware</w:t>
      </w:r>
      <w:r>
        <w:rPr>
          <w:rFonts w:cs="Arial"/>
          <w:b/>
          <w:sz w:val="48"/>
          <w:szCs w:val="48"/>
        </w:rPr>
        <w:t xml:space="preserve"> Components</w:t>
      </w:r>
    </w:p>
    <w:p w14:paraId="7FE505EB" w14:textId="77777777" w:rsidR="004E547E" w:rsidRDefault="004E547E" w:rsidP="004E547E">
      <w:pPr>
        <w:jc w:val="center"/>
        <w:rPr>
          <w:rFonts w:cs="Arial"/>
        </w:rPr>
      </w:pPr>
    </w:p>
    <w:p w14:paraId="102110BE" w14:textId="77777777" w:rsidR="004E547E" w:rsidRPr="00E82E43" w:rsidRDefault="004E547E" w:rsidP="004E547E">
      <w:pPr>
        <w:jc w:val="center"/>
        <w:rPr>
          <w:rFonts w:cs="Arial"/>
        </w:rPr>
      </w:pPr>
    </w:p>
    <w:p w14:paraId="5F8C12FA" w14:textId="77777777" w:rsidR="004E547E" w:rsidRPr="00E82E43" w:rsidRDefault="004E547E" w:rsidP="004E547E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n-IN" w:eastAsia="en-IN"/>
        </w:rPr>
        <w:drawing>
          <wp:inline distT="0" distB="0" distL="0" distR="0" wp14:anchorId="60E8C3FC" wp14:editId="5CB37249">
            <wp:extent cx="4572000" cy="16294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 logo 5x2 printres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560" w14:textId="77777777" w:rsidR="004E547E" w:rsidRDefault="004E547E" w:rsidP="004E547E">
      <w:pPr>
        <w:jc w:val="center"/>
        <w:rPr>
          <w:rFonts w:cs="Arial"/>
          <w:sz w:val="28"/>
          <w:szCs w:val="28"/>
        </w:rPr>
      </w:pPr>
    </w:p>
    <w:p w14:paraId="2BEC452C" w14:textId="22267962" w:rsidR="009375DB" w:rsidRDefault="009375DB" w:rsidP="004E547E">
      <w:pPr>
        <w:rPr>
          <w:rFonts w:cs="Arial"/>
          <w:sz w:val="28"/>
          <w:szCs w:val="28"/>
        </w:rPr>
      </w:pPr>
    </w:p>
    <w:p w14:paraId="390B7A9F" w14:textId="086BED52" w:rsidR="009375DB" w:rsidRDefault="009375DB" w:rsidP="004E547E">
      <w:pPr>
        <w:rPr>
          <w:rFonts w:cs="Arial"/>
          <w:sz w:val="28"/>
          <w:szCs w:val="28"/>
        </w:rPr>
      </w:pPr>
    </w:p>
    <w:p w14:paraId="2F7C282D" w14:textId="491E0177" w:rsidR="009375DB" w:rsidRDefault="009375DB" w:rsidP="004E547E">
      <w:pPr>
        <w:rPr>
          <w:rFonts w:cs="Arial"/>
          <w:sz w:val="28"/>
          <w:szCs w:val="28"/>
        </w:rPr>
      </w:pPr>
    </w:p>
    <w:p w14:paraId="1F2B1823" w14:textId="77777777" w:rsidR="009375DB" w:rsidRDefault="009375DB" w:rsidP="004E547E">
      <w:pPr>
        <w:rPr>
          <w:rFonts w:cs="Arial"/>
          <w:sz w:val="28"/>
          <w:szCs w:val="28"/>
        </w:rPr>
      </w:pPr>
    </w:p>
    <w:p w14:paraId="19B608D7" w14:textId="15268A43" w:rsidR="004E547E" w:rsidRPr="00465F2C" w:rsidRDefault="00E6241C" w:rsidP="00954773">
      <w:pPr>
        <w:sectPr w:rsidR="004E547E" w:rsidRPr="00465F2C" w:rsidSect="002A4D5E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cs="Arial"/>
          <w:sz w:val="28"/>
          <w:szCs w:val="28"/>
        </w:rPr>
        <w:t>13</w:t>
      </w:r>
      <w:r w:rsidR="004E547E">
        <w:rPr>
          <w:rFonts w:cs="Arial"/>
          <w:sz w:val="28"/>
          <w:szCs w:val="28"/>
        </w:rPr>
        <w:t>-</w:t>
      </w:r>
      <w:r w:rsidR="00205519">
        <w:rPr>
          <w:rFonts w:cs="Arial"/>
          <w:sz w:val="28"/>
          <w:szCs w:val="28"/>
        </w:rPr>
        <w:t>OCT</w:t>
      </w:r>
      <w:r w:rsidR="004E547E">
        <w:rPr>
          <w:rFonts w:cs="Arial"/>
          <w:sz w:val="28"/>
          <w:szCs w:val="28"/>
        </w:rPr>
        <w:t>-20</w:t>
      </w:r>
      <w:r w:rsidR="00D862F0">
        <w:rPr>
          <w:rFonts w:cs="Arial"/>
          <w:sz w:val="28"/>
          <w:szCs w:val="28"/>
        </w:rPr>
        <w:t>2</w:t>
      </w:r>
      <w:r w:rsidR="00205519">
        <w:rPr>
          <w:rFonts w:cs="Arial"/>
          <w:sz w:val="28"/>
          <w:szCs w:val="28"/>
        </w:rPr>
        <w:t>2</w:t>
      </w:r>
    </w:p>
    <w:p w14:paraId="777DDC45" w14:textId="77777777" w:rsidR="004E547E" w:rsidRDefault="004E547E" w:rsidP="004E547E">
      <w:bookmarkStart w:id="0" w:name="_Toc358835943"/>
    </w:p>
    <w:bookmarkEnd w:id="0"/>
    <w:p w14:paraId="32783DCD" w14:textId="77777777" w:rsidR="004E547E" w:rsidRPr="000513A2" w:rsidRDefault="004E547E" w:rsidP="004E547E">
      <w:pPr>
        <w:pStyle w:val="SOATOC"/>
        <w:rPr>
          <w:b w:val="0"/>
        </w:rPr>
      </w:pPr>
      <w:r w:rsidRPr="000513A2">
        <w:lastRenderedPageBreak/>
        <w:t>Table of Contents</w:t>
      </w:r>
    </w:p>
    <w:p w14:paraId="42A6240F" w14:textId="77777777" w:rsidR="00E31BE5" w:rsidRDefault="004E547E" w:rsidP="004E547E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t xml:space="preserve"> </w:t>
      </w:r>
      <w:r>
        <w:fldChar w:fldCharType="begin"/>
      </w:r>
      <w:r>
        <w:instrText xml:space="preserve"> TOC \o "1-4" \h \z \u </w:instrText>
      </w:r>
      <w:r>
        <w:fldChar w:fldCharType="separate"/>
      </w:r>
    </w:p>
    <w:p w14:paraId="7AC22AE3" w14:textId="004A14B8" w:rsidR="00E31BE5" w:rsidRDefault="00325D6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68" w:history="1">
        <w:r w:rsidR="00E31BE5" w:rsidRPr="00A14314">
          <w:rPr>
            <w:rStyle w:val="Hyperlink"/>
            <w:noProof/>
          </w:rPr>
          <w:t>Documentation Control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_Toc99728668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3</w:t>
        </w:r>
        <w:r w:rsidR="00E31BE5">
          <w:rPr>
            <w:noProof/>
            <w:webHidden/>
          </w:rPr>
          <w:fldChar w:fldCharType="end"/>
        </w:r>
      </w:hyperlink>
    </w:p>
    <w:p w14:paraId="05F445B2" w14:textId="623D1651" w:rsidR="00E31BE5" w:rsidRDefault="00325D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69" w:history="1">
        <w:r w:rsidR="00E31BE5" w:rsidRPr="00A14314">
          <w:rPr>
            <w:rStyle w:val="Hyperlink"/>
            <w:noProof/>
          </w:rPr>
          <w:t>Change Record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_Toc99728669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3</w:t>
        </w:r>
        <w:r w:rsidR="00E31BE5">
          <w:rPr>
            <w:noProof/>
            <w:webHidden/>
          </w:rPr>
          <w:fldChar w:fldCharType="end"/>
        </w:r>
      </w:hyperlink>
    </w:p>
    <w:p w14:paraId="072281A1" w14:textId="0EA4E2A4" w:rsidR="00E31BE5" w:rsidRDefault="00325D63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0" w:history="1">
        <w:r w:rsidR="00E31BE5" w:rsidRPr="00A14314">
          <w:rPr>
            <w:rStyle w:val="Hyperlink"/>
            <w:noProof/>
          </w:rPr>
          <w:t>Reviewers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_Toc99728670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3</w:t>
        </w:r>
        <w:r w:rsidR="00E31BE5">
          <w:rPr>
            <w:noProof/>
            <w:webHidden/>
          </w:rPr>
          <w:fldChar w:fldCharType="end"/>
        </w:r>
      </w:hyperlink>
    </w:p>
    <w:p w14:paraId="51D3A74C" w14:textId="0884A045" w:rsidR="00E31BE5" w:rsidRDefault="00325D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1" w:history="1">
        <w:r w:rsidR="00E31BE5" w:rsidRPr="00A14314">
          <w:rPr>
            <w:rStyle w:val="Hyperlink"/>
            <w:noProof/>
          </w:rPr>
          <w:t>1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Installation Instructions for STARS</w:t>
        </w:r>
        <w:r w:rsidR="007747B5">
          <w:rPr>
            <w:rStyle w:val="Hyperlink"/>
            <w:noProof/>
          </w:rPr>
          <w:t>_FIWrapperServiceDemo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_Toc99728671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4</w:t>
        </w:r>
        <w:r w:rsidR="00E31BE5">
          <w:rPr>
            <w:noProof/>
            <w:webHidden/>
          </w:rPr>
          <w:fldChar w:fldCharType="end"/>
        </w:r>
      </w:hyperlink>
    </w:p>
    <w:p w14:paraId="3FC5F616" w14:textId="3404BBB0" w:rsidR="00E31BE5" w:rsidRDefault="00325D6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2" w:history="1">
        <w:r w:rsidR="00E31BE5" w:rsidRPr="00A14314">
          <w:rPr>
            <w:rStyle w:val="Hyperlink"/>
            <w:noProof/>
          </w:rPr>
          <w:t>1.1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Pre-Installation Steps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_Toc99728672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4</w:t>
        </w:r>
        <w:r w:rsidR="00E31BE5">
          <w:rPr>
            <w:noProof/>
            <w:webHidden/>
          </w:rPr>
          <w:fldChar w:fldCharType="end"/>
        </w:r>
      </w:hyperlink>
    </w:p>
    <w:p w14:paraId="287E7DEA" w14:textId="1B4578D2" w:rsidR="00E31BE5" w:rsidRDefault="00325D6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3" w:history="1">
        <w:r w:rsidR="00E31BE5" w:rsidRPr="00A14314">
          <w:rPr>
            <w:rStyle w:val="Hyperlink"/>
            <w:noProof/>
          </w:rPr>
          <w:t>1.2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Deployment of STARS_</w:t>
        </w:r>
        <w:r w:rsidR="007747B5">
          <w:rPr>
            <w:rStyle w:val="Hyperlink"/>
            <w:noProof/>
          </w:rPr>
          <w:t>FIWrapperServiceDemo</w:t>
        </w:r>
        <w:r w:rsidR="00E31BE5" w:rsidRPr="00A14314">
          <w:rPr>
            <w:rStyle w:val="Hyperlink"/>
            <w:noProof/>
          </w:rPr>
          <w:t xml:space="preserve"> (</w:t>
        </w:r>
        <w:r w:rsidR="00E31BE5" w:rsidRPr="00A14314">
          <w:rPr>
            <w:rStyle w:val="Hyperlink"/>
            <w:noProof/>
            <w:highlight w:val="yellow"/>
          </w:rPr>
          <w:t>OSB Service</w:t>
        </w:r>
        <w:r w:rsidR="00E31BE5" w:rsidRPr="00A14314">
          <w:rPr>
            <w:rStyle w:val="Hyperlink"/>
            <w:noProof/>
          </w:rPr>
          <w:t>)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_Toc99728673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4</w:t>
        </w:r>
        <w:r w:rsidR="00E31BE5">
          <w:rPr>
            <w:noProof/>
            <w:webHidden/>
          </w:rPr>
          <w:fldChar w:fldCharType="end"/>
        </w:r>
      </w:hyperlink>
    </w:p>
    <w:p w14:paraId="17B13E45" w14:textId="50F90A90" w:rsidR="00E31BE5" w:rsidRDefault="00325D63">
      <w:pPr>
        <w:pStyle w:val="TOC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4" w:history="1">
        <w:r w:rsidR="00E31BE5" w:rsidRPr="00A14314">
          <w:rPr>
            <w:rStyle w:val="Hyperlink"/>
            <w:noProof/>
          </w:rPr>
          <w:t>1.2.1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Deployment of Customization File to Target Environment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_Toc99728674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4</w:t>
        </w:r>
        <w:r w:rsidR="00E31BE5">
          <w:rPr>
            <w:noProof/>
            <w:webHidden/>
          </w:rPr>
          <w:fldChar w:fldCharType="end"/>
        </w:r>
      </w:hyperlink>
    </w:p>
    <w:p w14:paraId="68262C71" w14:textId="2E66F5CC" w:rsidR="00E31BE5" w:rsidRDefault="00325D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7" w:history="1">
        <w:r w:rsidR="00E31BE5" w:rsidRPr="00A14314">
          <w:rPr>
            <w:rStyle w:val="Hyperlink"/>
            <w:noProof/>
          </w:rPr>
          <w:t>2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Open Issues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_Toc99728677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5</w:t>
        </w:r>
        <w:r w:rsidR="00E31BE5">
          <w:rPr>
            <w:noProof/>
            <w:webHidden/>
          </w:rPr>
          <w:fldChar w:fldCharType="end"/>
        </w:r>
      </w:hyperlink>
    </w:p>
    <w:p w14:paraId="1B83C797" w14:textId="7039F8E2" w:rsidR="00E31BE5" w:rsidRDefault="00325D6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99728678" w:history="1">
        <w:r w:rsidR="00E31BE5" w:rsidRPr="00A14314">
          <w:rPr>
            <w:rStyle w:val="Hyperlink"/>
            <w:noProof/>
          </w:rPr>
          <w:t>3</w:t>
        </w:r>
        <w:r w:rsidR="00E31BE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E31BE5" w:rsidRPr="00A14314">
          <w:rPr>
            <w:rStyle w:val="Hyperlink"/>
            <w:noProof/>
          </w:rPr>
          <w:t>Closed Issues</w:t>
        </w:r>
        <w:r w:rsidR="00E31BE5">
          <w:rPr>
            <w:noProof/>
            <w:webHidden/>
          </w:rPr>
          <w:tab/>
        </w:r>
        <w:r w:rsidR="00E31BE5">
          <w:rPr>
            <w:noProof/>
            <w:webHidden/>
          </w:rPr>
          <w:fldChar w:fldCharType="begin"/>
        </w:r>
        <w:r w:rsidR="00E31BE5">
          <w:rPr>
            <w:noProof/>
            <w:webHidden/>
          </w:rPr>
          <w:instrText xml:space="preserve"> PAGEREF _Toc99728678 \h </w:instrText>
        </w:r>
        <w:r w:rsidR="00E31BE5">
          <w:rPr>
            <w:noProof/>
            <w:webHidden/>
          </w:rPr>
        </w:r>
        <w:r w:rsidR="00E31BE5">
          <w:rPr>
            <w:noProof/>
            <w:webHidden/>
          </w:rPr>
          <w:fldChar w:fldCharType="separate"/>
        </w:r>
        <w:r w:rsidR="00E31BE5">
          <w:rPr>
            <w:noProof/>
            <w:webHidden/>
          </w:rPr>
          <w:t>5</w:t>
        </w:r>
        <w:r w:rsidR="00E31BE5">
          <w:rPr>
            <w:noProof/>
            <w:webHidden/>
          </w:rPr>
          <w:fldChar w:fldCharType="end"/>
        </w:r>
      </w:hyperlink>
    </w:p>
    <w:p w14:paraId="731299C4" w14:textId="77777777" w:rsidR="004E547E" w:rsidRDefault="004E547E" w:rsidP="004E547E">
      <w:r>
        <w:fldChar w:fldCharType="end"/>
      </w:r>
    </w:p>
    <w:p w14:paraId="7E0A9875" w14:textId="77777777" w:rsidR="004E547E" w:rsidRDefault="004E547E" w:rsidP="004E547E">
      <w:pPr>
        <w:pStyle w:val="Heading1"/>
        <w:sectPr w:rsidR="004E547E" w:rsidSect="001B0E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87BD55" w14:textId="77777777" w:rsidR="004E547E" w:rsidRPr="00C810A9" w:rsidRDefault="004E547E" w:rsidP="00F23E6D">
      <w:pPr>
        <w:pStyle w:val="Heading1"/>
        <w:numPr>
          <w:ilvl w:val="0"/>
          <w:numId w:val="0"/>
        </w:numPr>
      </w:pPr>
      <w:bookmarkStart w:id="1" w:name="_Toc368483922"/>
      <w:bookmarkStart w:id="2" w:name="_Toc368484815"/>
      <w:bookmarkStart w:id="3" w:name="_Toc99728668"/>
      <w:bookmarkStart w:id="4" w:name="_Toc354319558"/>
      <w:r w:rsidRPr="00C810A9">
        <w:t>Documentation Control</w:t>
      </w:r>
      <w:bookmarkEnd w:id="1"/>
      <w:bookmarkEnd w:id="2"/>
      <w:bookmarkEnd w:id="3"/>
    </w:p>
    <w:p w14:paraId="2D775766" w14:textId="77777777" w:rsidR="004E547E" w:rsidRDefault="004E547E" w:rsidP="00F23E6D">
      <w:pPr>
        <w:pStyle w:val="Heading2"/>
        <w:numPr>
          <w:ilvl w:val="0"/>
          <w:numId w:val="0"/>
        </w:numPr>
      </w:pPr>
      <w:bookmarkStart w:id="5" w:name="_Toc99728669"/>
      <w:r>
        <w:t>Change Record</w:t>
      </w:r>
      <w:bookmarkEnd w:id="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470"/>
        <w:gridCol w:w="1959"/>
        <w:gridCol w:w="5272"/>
      </w:tblGrid>
      <w:tr w:rsidR="004E547E" w:rsidRPr="00B41264" w14:paraId="73788026" w14:textId="77777777" w:rsidTr="00BB3116">
        <w:tc>
          <w:tcPr>
            <w:tcW w:w="1080" w:type="dxa"/>
            <w:shd w:val="clear" w:color="auto" w:fill="ACB9CA" w:themeFill="text2" w:themeFillTint="66"/>
          </w:tcPr>
          <w:p w14:paraId="56609EB9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 w:rsidRPr="00B41264">
              <w:rPr>
                <w:b/>
              </w:rPr>
              <w:t>Version #</w:t>
            </w:r>
          </w:p>
        </w:tc>
        <w:tc>
          <w:tcPr>
            <w:tcW w:w="1470" w:type="dxa"/>
            <w:shd w:val="clear" w:color="auto" w:fill="ACB9CA" w:themeFill="text2" w:themeFillTint="66"/>
          </w:tcPr>
          <w:p w14:paraId="53B601A9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 w:rsidRPr="00B41264">
              <w:rPr>
                <w:b/>
              </w:rPr>
              <w:t>Date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086AA42A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 w:rsidRPr="00B41264">
              <w:rPr>
                <w:b/>
              </w:rPr>
              <w:t>Author</w:t>
            </w:r>
          </w:p>
        </w:tc>
        <w:tc>
          <w:tcPr>
            <w:tcW w:w="5272" w:type="dxa"/>
            <w:shd w:val="clear" w:color="auto" w:fill="ACB9CA" w:themeFill="text2" w:themeFillTint="66"/>
          </w:tcPr>
          <w:p w14:paraId="7E2884B8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 w:rsidRPr="00B41264">
              <w:rPr>
                <w:b/>
              </w:rPr>
              <w:t>Description</w:t>
            </w:r>
          </w:p>
        </w:tc>
      </w:tr>
      <w:tr w:rsidR="004E547E" w:rsidRPr="00B41264" w14:paraId="10B95130" w14:textId="77777777" w:rsidTr="00BB3116">
        <w:tc>
          <w:tcPr>
            <w:tcW w:w="1080" w:type="dxa"/>
            <w:shd w:val="clear" w:color="auto" w:fill="auto"/>
          </w:tcPr>
          <w:p w14:paraId="70D93500" w14:textId="77777777" w:rsidR="004E547E" w:rsidRPr="00B41264" w:rsidRDefault="003467D6" w:rsidP="00BB3116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70" w:type="dxa"/>
            <w:shd w:val="clear" w:color="auto" w:fill="auto"/>
          </w:tcPr>
          <w:p w14:paraId="57D3434D" w14:textId="373E3965" w:rsidR="004E547E" w:rsidRPr="00B41264" w:rsidRDefault="007747B5" w:rsidP="00BB3116">
            <w:pPr>
              <w:spacing w:after="0" w:line="240" w:lineRule="auto"/>
            </w:pPr>
            <w:r>
              <w:t xml:space="preserve">Oct </w:t>
            </w:r>
            <w:r w:rsidR="00AB2E35">
              <w:t>13</w:t>
            </w:r>
            <w:r w:rsidR="004E547E">
              <w:t>, 20</w:t>
            </w:r>
            <w:r w:rsidR="00D223C3">
              <w:t>2</w:t>
            </w:r>
            <w:r w:rsidR="00F73C31">
              <w:t>2</w:t>
            </w:r>
          </w:p>
        </w:tc>
        <w:tc>
          <w:tcPr>
            <w:tcW w:w="1959" w:type="dxa"/>
            <w:shd w:val="clear" w:color="auto" w:fill="auto"/>
          </w:tcPr>
          <w:p w14:paraId="5EC9B604" w14:textId="312D9B74" w:rsidR="004E547E" w:rsidRPr="00B41264" w:rsidRDefault="007747B5" w:rsidP="00BB31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Mohan Kumar</w:t>
            </w:r>
          </w:p>
        </w:tc>
        <w:tc>
          <w:tcPr>
            <w:tcW w:w="5272" w:type="dxa"/>
            <w:shd w:val="clear" w:color="auto" w:fill="auto"/>
          </w:tcPr>
          <w:p w14:paraId="7B589782" w14:textId="77777777" w:rsidR="004E547E" w:rsidRPr="00B41264" w:rsidRDefault="004E547E" w:rsidP="00BB3116">
            <w:pPr>
              <w:spacing w:after="0" w:line="240" w:lineRule="auto"/>
            </w:pPr>
            <w:r>
              <w:t>Initial Draft</w:t>
            </w:r>
          </w:p>
        </w:tc>
      </w:tr>
      <w:tr w:rsidR="00225692" w:rsidRPr="00B41264" w14:paraId="5BD84CC2" w14:textId="77777777" w:rsidTr="00BB3116">
        <w:tc>
          <w:tcPr>
            <w:tcW w:w="1080" w:type="dxa"/>
            <w:shd w:val="clear" w:color="auto" w:fill="auto"/>
          </w:tcPr>
          <w:p w14:paraId="306C54C3" w14:textId="241AD899" w:rsidR="00225692" w:rsidRPr="00B41264" w:rsidRDefault="00225692" w:rsidP="00225692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470" w:type="dxa"/>
            <w:shd w:val="clear" w:color="auto" w:fill="auto"/>
          </w:tcPr>
          <w:p w14:paraId="46FC8AC4" w14:textId="08684B3B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61645772" w14:textId="790D2599" w:rsidR="00225692" w:rsidRPr="00B41264" w:rsidRDefault="00225692" w:rsidP="00225692">
            <w:pPr>
              <w:spacing w:after="0" w:line="240" w:lineRule="auto"/>
              <w:rPr>
                <w:b/>
              </w:rPr>
            </w:pPr>
          </w:p>
        </w:tc>
        <w:tc>
          <w:tcPr>
            <w:tcW w:w="5272" w:type="dxa"/>
            <w:shd w:val="clear" w:color="auto" w:fill="auto"/>
          </w:tcPr>
          <w:p w14:paraId="617B8CE0" w14:textId="262BCABB" w:rsidR="00225692" w:rsidRPr="00B41264" w:rsidRDefault="00225692" w:rsidP="00225692">
            <w:pPr>
              <w:spacing w:after="0" w:line="240" w:lineRule="auto"/>
            </w:pPr>
          </w:p>
        </w:tc>
      </w:tr>
      <w:tr w:rsidR="00225692" w:rsidRPr="00B41264" w14:paraId="04D39E01" w14:textId="77777777" w:rsidTr="00BB3116">
        <w:tc>
          <w:tcPr>
            <w:tcW w:w="1080" w:type="dxa"/>
            <w:shd w:val="clear" w:color="auto" w:fill="auto"/>
          </w:tcPr>
          <w:p w14:paraId="14059116" w14:textId="7E34C93D" w:rsidR="00225692" w:rsidRPr="00B41264" w:rsidRDefault="00225692" w:rsidP="00225692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470" w:type="dxa"/>
            <w:shd w:val="clear" w:color="auto" w:fill="auto"/>
          </w:tcPr>
          <w:p w14:paraId="349BADF8" w14:textId="55E99CE4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536DC6AE" w14:textId="15AE2C63" w:rsidR="00225692" w:rsidRPr="00B41264" w:rsidRDefault="00225692" w:rsidP="00225692">
            <w:pPr>
              <w:spacing w:after="0" w:line="240" w:lineRule="auto"/>
              <w:rPr>
                <w:b/>
              </w:rPr>
            </w:pPr>
          </w:p>
        </w:tc>
        <w:tc>
          <w:tcPr>
            <w:tcW w:w="5272" w:type="dxa"/>
            <w:shd w:val="clear" w:color="auto" w:fill="auto"/>
          </w:tcPr>
          <w:p w14:paraId="356BD4E8" w14:textId="34F427F8" w:rsidR="00225692" w:rsidRPr="00B41264" w:rsidRDefault="00225692" w:rsidP="00225692">
            <w:pPr>
              <w:spacing w:after="0" w:line="240" w:lineRule="auto"/>
            </w:pPr>
          </w:p>
        </w:tc>
      </w:tr>
      <w:tr w:rsidR="00225692" w:rsidRPr="00B41264" w14:paraId="42716FDA" w14:textId="77777777" w:rsidTr="00BB3116">
        <w:tc>
          <w:tcPr>
            <w:tcW w:w="1080" w:type="dxa"/>
            <w:shd w:val="clear" w:color="auto" w:fill="auto"/>
          </w:tcPr>
          <w:p w14:paraId="4561380C" w14:textId="29EE1C1E" w:rsidR="00225692" w:rsidRPr="00B41264" w:rsidRDefault="00225692" w:rsidP="00225692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1470" w:type="dxa"/>
            <w:shd w:val="clear" w:color="auto" w:fill="auto"/>
          </w:tcPr>
          <w:p w14:paraId="3DAFFA3A" w14:textId="51F7C930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231F630E" w14:textId="446E2E6C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5272" w:type="dxa"/>
            <w:shd w:val="clear" w:color="auto" w:fill="auto"/>
          </w:tcPr>
          <w:p w14:paraId="0627DDB7" w14:textId="4A193760" w:rsidR="00225692" w:rsidRPr="00B41264" w:rsidRDefault="00225692" w:rsidP="00225692">
            <w:pPr>
              <w:spacing w:after="0" w:line="240" w:lineRule="auto"/>
            </w:pPr>
          </w:p>
        </w:tc>
      </w:tr>
      <w:tr w:rsidR="00225692" w:rsidRPr="00B41264" w14:paraId="39B41737" w14:textId="77777777" w:rsidTr="00BB3116">
        <w:tc>
          <w:tcPr>
            <w:tcW w:w="1080" w:type="dxa"/>
            <w:shd w:val="clear" w:color="auto" w:fill="auto"/>
          </w:tcPr>
          <w:p w14:paraId="14DCC4C8" w14:textId="77777777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1470" w:type="dxa"/>
            <w:shd w:val="clear" w:color="auto" w:fill="auto"/>
          </w:tcPr>
          <w:p w14:paraId="7475E42D" w14:textId="77777777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69BF830A" w14:textId="77777777" w:rsidR="00225692" w:rsidRPr="00B41264" w:rsidRDefault="00225692" w:rsidP="00225692">
            <w:pPr>
              <w:spacing w:after="0" w:line="240" w:lineRule="auto"/>
            </w:pPr>
          </w:p>
        </w:tc>
        <w:tc>
          <w:tcPr>
            <w:tcW w:w="5272" w:type="dxa"/>
            <w:shd w:val="clear" w:color="auto" w:fill="auto"/>
          </w:tcPr>
          <w:p w14:paraId="7312F7AA" w14:textId="77777777" w:rsidR="00225692" w:rsidRPr="00B41264" w:rsidRDefault="00225692" w:rsidP="00225692">
            <w:pPr>
              <w:spacing w:after="0" w:line="240" w:lineRule="auto"/>
            </w:pPr>
          </w:p>
        </w:tc>
      </w:tr>
    </w:tbl>
    <w:p w14:paraId="4CEB6688" w14:textId="77777777" w:rsidR="004E547E" w:rsidRDefault="004E547E" w:rsidP="00F23E6D">
      <w:pPr>
        <w:pStyle w:val="Heading2"/>
        <w:numPr>
          <w:ilvl w:val="0"/>
          <w:numId w:val="0"/>
        </w:numPr>
      </w:pPr>
      <w:bookmarkStart w:id="6" w:name="_Toc99728670"/>
      <w:r>
        <w:t>Reviewers</w:t>
      </w:r>
      <w:bookmarkEnd w:id="6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959"/>
        <w:gridCol w:w="6352"/>
      </w:tblGrid>
      <w:tr w:rsidR="004E547E" w:rsidRPr="00B41264" w14:paraId="5BF8717F" w14:textId="77777777" w:rsidTr="00BB3116">
        <w:tc>
          <w:tcPr>
            <w:tcW w:w="1470" w:type="dxa"/>
            <w:shd w:val="clear" w:color="auto" w:fill="ACB9CA" w:themeFill="text2" w:themeFillTint="66"/>
          </w:tcPr>
          <w:p w14:paraId="7DC9492B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 w:rsidRPr="00B41264">
              <w:rPr>
                <w:b/>
              </w:rPr>
              <w:t>Date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2E08E7B0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52" w:type="dxa"/>
            <w:shd w:val="clear" w:color="auto" w:fill="ACB9CA" w:themeFill="text2" w:themeFillTint="66"/>
          </w:tcPr>
          <w:p w14:paraId="26AD2886" w14:textId="77777777" w:rsidR="004E547E" w:rsidRPr="00B41264" w:rsidRDefault="004E547E" w:rsidP="00BB31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4E547E" w:rsidRPr="00B41264" w14:paraId="7CE4368E" w14:textId="77777777" w:rsidTr="00BB3116">
        <w:tc>
          <w:tcPr>
            <w:tcW w:w="1470" w:type="dxa"/>
            <w:shd w:val="clear" w:color="auto" w:fill="auto"/>
          </w:tcPr>
          <w:p w14:paraId="652706A7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253715A1" w14:textId="77777777" w:rsidR="004E547E" w:rsidRPr="00B41264" w:rsidRDefault="004E547E" w:rsidP="00BB3116">
            <w:pPr>
              <w:spacing w:after="0" w:line="240" w:lineRule="auto"/>
              <w:rPr>
                <w:b/>
              </w:rPr>
            </w:pPr>
          </w:p>
        </w:tc>
        <w:tc>
          <w:tcPr>
            <w:tcW w:w="6352" w:type="dxa"/>
            <w:shd w:val="clear" w:color="auto" w:fill="auto"/>
          </w:tcPr>
          <w:p w14:paraId="4D45769D" w14:textId="77777777" w:rsidR="004E547E" w:rsidRPr="00B41264" w:rsidRDefault="004E547E" w:rsidP="00BB3116">
            <w:pPr>
              <w:spacing w:after="0" w:line="240" w:lineRule="auto"/>
            </w:pPr>
          </w:p>
        </w:tc>
      </w:tr>
      <w:tr w:rsidR="004E547E" w:rsidRPr="00B41264" w14:paraId="4680CB81" w14:textId="77777777" w:rsidTr="00BB3116">
        <w:tc>
          <w:tcPr>
            <w:tcW w:w="1470" w:type="dxa"/>
            <w:shd w:val="clear" w:color="auto" w:fill="auto"/>
          </w:tcPr>
          <w:p w14:paraId="5A0DD767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600D60F5" w14:textId="77777777" w:rsidR="004E547E" w:rsidRPr="00B41264" w:rsidRDefault="004E547E" w:rsidP="00BB3116">
            <w:pPr>
              <w:tabs>
                <w:tab w:val="left" w:pos="510"/>
                <w:tab w:val="right" w:pos="1944"/>
              </w:tabs>
              <w:spacing w:after="0" w:line="240" w:lineRule="auto"/>
              <w:rPr>
                <w:b/>
              </w:rPr>
            </w:pPr>
          </w:p>
        </w:tc>
        <w:tc>
          <w:tcPr>
            <w:tcW w:w="6352" w:type="dxa"/>
            <w:shd w:val="clear" w:color="auto" w:fill="auto"/>
          </w:tcPr>
          <w:p w14:paraId="7C4D8F56" w14:textId="77777777" w:rsidR="004E547E" w:rsidRPr="00B41264" w:rsidRDefault="004E547E" w:rsidP="00BB3116">
            <w:pPr>
              <w:spacing w:after="0" w:line="240" w:lineRule="auto"/>
            </w:pPr>
          </w:p>
        </w:tc>
      </w:tr>
      <w:tr w:rsidR="004E547E" w:rsidRPr="00B41264" w14:paraId="789CBC18" w14:textId="77777777" w:rsidTr="00BB3116">
        <w:tc>
          <w:tcPr>
            <w:tcW w:w="1470" w:type="dxa"/>
            <w:shd w:val="clear" w:color="auto" w:fill="auto"/>
          </w:tcPr>
          <w:p w14:paraId="560BF80B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24379238" w14:textId="77777777" w:rsidR="004E547E" w:rsidRPr="00B41264" w:rsidRDefault="004E547E" w:rsidP="00BB3116">
            <w:pPr>
              <w:spacing w:after="0" w:line="240" w:lineRule="auto"/>
              <w:rPr>
                <w:b/>
              </w:rPr>
            </w:pPr>
          </w:p>
        </w:tc>
        <w:tc>
          <w:tcPr>
            <w:tcW w:w="6352" w:type="dxa"/>
            <w:shd w:val="clear" w:color="auto" w:fill="auto"/>
          </w:tcPr>
          <w:p w14:paraId="02F1281E" w14:textId="77777777" w:rsidR="004E547E" w:rsidRPr="00B41264" w:rsidRDefault="004E547E" w:rsidP="00BB3116">
            <w:pPr>
              <w:spacing w:after="0" w:line="240" w:lineRule="auto"/>
            </w:pPr>
          </w:p>
        </w:tc>
      </w:tr>
      <w:tr w:rsidR="004E547E" w:rsidRPr="00B41264" w14:paraId="7A296CFD" w14:textId="77777777" w:rsidTr="00BB3116">
        <w:tc>
          <w:tcPr>
            <w:tcW w:w="1470" w:type="dxa"/>
            <w:shd w:val="clear" w:color="auto" w:fill="auto"/>
          </w:tcPr>
          <w:p w14:paraId="2FE8E393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146F5CBD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6352" w:type="dxa"/>
            <w:shd w:val="clear" w:color="auto" w:fill="auto"/>
          </w:tcPr>
          <w:p w14:paraId="0F458C70" w14:textId="77777777" w:rsidR="004E547E" w:rsidRPr="00B41264" w:rsidRDefault="004E547E" w:rsidP="00BB3116">
            <w:pPr>
              <w:spacing w:after="0" w:line="240" w:lineRule="auto"/>
            </w:pPr>
          </w:p>
        </w:tc>
      </w:tr>
      <w:tr w:rsidR="004E547E" w:rsidRPr="00B41264" w14:paraId="3B780F91" w14:textId="77777777" w:rsidTr="00BB3116">
        <w:tc>
          <w:tcPr>
            <w:tcW w:w="1470" w:type="dxa"/>
            <w:shd w:val="clear" w:color="auto" w:fill="auto"/>
          </w:tcPr>
          <w:p w14:paraId="224730FB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202EC575" w14:textId="77777777" w:rsidR="004E547E" w:rsidRPr="00B41264" w:rsidRDefault="004E547E" w:rsidP="00BB3116">
            <w:pPr>
              <w:spacing w:after="0" w:line="240" w:lineRule="auto"/>
            </w:pPr>
          </w:p>
        </w:tc>
        <w:tc>
          <w:tcPr>
            <w:tcW w:w="6352" w:type="dxa"/>
            <w:shd w:val="clear" w:color="auto" w:fill="auto"/>
          </w:tcPr>
          <w:p w14:paraId="3D59DCCA" w14:textId="77777777" w:rsidR="004E547E" w:rsidRPr="00B41264" w:rsidRDefault="004E547E" w:rsidP="00BB3116">
            <w:pPr>
              <w:spacing w:after="0" w:line="240" w:lineRule="auto"/>
            </w:pPr>
          </w:p>
        </w:tc>
      </w:tr>
    </w:tbl>
    <w:p w14:paraId="171D60A6" w14:textId="5D1187DC" w:rsidR="009A4F43" w:rsidRDefault="009A4F43" w:rsidP="009A4F43">
      <w:pPr>
        <w:jc w:val="both"/>
      </w:pPr>
      <w:bookmarkStart w:id="7" w:name="_Toc354319564"/>
      <w:bookmarkEnd w:id="4"/>
    </w:p>
    <w:p w14:paraId="0495EEAC" w14:textId="06F1F79B" w:rsidR="009A4F43" w:rsidRDefault="009A4F43" w:rsidP="009A4F43"/>
    <w:p w14:paraId="0BB4B4DA" w14:textId="2E8AC3DF" w:rsidR="009A4F43" w:rsidRDefault="009A4F43" w:rsidP="009A4F43"/>
    <w:p w14:paraId="1C891017" w14:textId="513B002C" w:rsidR="009A4F43" w:rsidRDefault="009A4F43" w:rsidP="009A4F43"/>
    <w:p w14:paraId="07FA13E2" w14:textId="2C033392" w:rsidR="004E547E" w:rsidRDefault="004E547E" w:rsidP="007747B5">
      <w:pPr>
        <w:pStyle w:val="Heading1"/>
        <w:numPr>
          <w:ilvl w:val="0"/>
          <w:numId w:val="0"/>
        </w:numPr>
      </w:pPr>
      <w:bookmarkStart w:id="8" w:name="_Toc99728671"/>
      <w:r w:rsidRPr="00622D6E">
        <w:lastRenderedPageBreak/>
        <w:t>Installation Instructions for</w:t>
      </w:r>
      <w:r w:rsidR="00D60F59">
        <w:t xml:space="preserve"> </w:t>
      </w:r>
      <w:proofErr w:type="spellStart"/>
      <w:r w:rsidR="001735E9">
        <w:t>STARS</w:t>
      </w:r>
      <w:r w:rsidR="007747B5">
        <w:t>_FIWrapperServiceDemo</w:t>
      </w:r>
      <w:proofErr w:type="spellEnd"/>
      <w:r w:rsidR="007747B5">
        <w:t xml:space="preserve"> </w:t>
      </w:r>
      <w:bookmarkEnd w:id="8"/>
    </w:p>
    <w:p w14:paraId="322E485D" w14:textId="1A06CE39" w:rsidR="00D60F59" w:rsidRDefault="00D60F59" w:rsidP="00C87A0E">
      <w:pPr>
        <w:pStyle w:val="Heading2"/>
      </w:pPr>
      <w:bookmarkStart w:id="9" w:name="_Toc510806315"/>
      <w:bookmarkStart w:id="10" w:name="_Toc14191841"/>
      <w:bookmarkStart w:id="11" w:name="_Toc99728672"/>
      <w:r>
        <w:t>Pre-Installation Steps</w:t>
      </w:r>
      <w:bookmarkEnd w:id="9"/>
      <w:bookmarkEnd w:id="10"/>
      <w:bookmarkEnd w:id="11"/>
    </w:p>
    <w:p w14:paraId="43842317" w14:textId="09466205" w:rsidR="00EF31BF" w:rsidRDefault="007747B5" w:rsidP="004F0540">
      <w:pPr>
        <w:jc w:val="both"/>
      </w:pPr>
      <w:r>
        <w:t xml:space="preserve">             NA</w:t>
      </w:r>
    </w:p>
    <w:p w14:paraId="731431DB" w14:textId="58899618" w:rsidR="00D60F59" w:rsidRPr="0015680E" w:rsidRDefault="00920C88" w:rsidP="001E1F4F">
      <w:pPr>
        <w:pStyle w:val="Heading2"/>
      </w:pPr>
      <w:bookmarkStart w:id="12" w:name="_Toc99728673"/>
      <w:r>
        <w:t xml:space="preserve">Deployment of </w:t>
      </w:r>
      <w:r w:rsidR="00517797">
        <w:t>STARS_FIWrapperServiceDemo</w:t>
      </w:r>
      <w:r w:rsidR="00F73C31">
        <w:t>(</w:t>
      </w:r>
      <w:r w:rsidRPr="00F73C31">
        <w:rPr>
          <w:highlight w:val="yellow"/>
        </w:rPr>
        <w:t>OSB Service</w:t>
      </w:r>
      <w:r w:rsidR="00F73C31">
        <w:t>)</w:t>
      </w:r>
      <w:bookmarkEnd w:id="12"/>
    </w:p>
    <w:p w14:paraId="68C9A042" w14:textId="684EF6EB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Import the “</w:t>
      </w:r>
      <w:r w:rsidR="000B1DF4" w:rsidRPr="000B1DF4">
        <w:t>S</w:t>
      </w:r>
      <w:r w:rsidR="007747B5">
        <w:t>TARS_FIWrapperServiceDemo</w:t>
      </w:r>
      <w:r w:rsidR="00920C88">
        <w:t>.jar</w:t>
      </w:r>
      <w:r>
        <w:t>” Jar file from SVN location.</w:t>
      </w:r>
    </w:p>
    <w:p w14:paraId="1860E03C" w14:textId="77777777" w:rsidR="005E0BDF" w:rsidRDefault="005E0BDF" w:rsidP="005E0BDF">
      <w:pPr>
        <w:pStyle w:val="ListParagraph"/>
      </w:pPr>
    </w:p>
    <w:p w14:paraId="565850AA" w14:textId="1166CF17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Login to the target environment.</w:t>
      </w:r>
    </w:p>
    <w:p w14:paraId="151B5B5C" w14:textId="77777777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Click on Create (to start a session)</w:t>
      </w:r>
    </w:p>
    <w:p w14:paraId="558C847B" w14:textId="77777777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Click on “Import Config Jar”</w:t>
      </w:r>
      <w:r w:rsidRPr="004C6B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4B76D" wp14:editId="44AD8499">
            <wp:extent cx="1845091" cy="1739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9390" cy="1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509" w14:textId="77777777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Click on “Choose File” and select the jar stored in Step 1.</w:t>
      </w:r>
    </w:p>
    <w:p w14:paraId="7DD63F48" w14:textId="77777777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Click on Next.</w:t>
      </w:r>
    </w:p>
    <w:p w14:paraId="1F46A305" w14:textId="250B64CC" w:rsidR="00D60F59" w:rsidRDefault="00D60F59" w:rsidP="00B56271">
      <w:pPr>
        <w:pStyle w:val="ListParagraph"/>
        <w:numPr>
          <w:ilvl w:val="0"/>
          <w:numId w:val="8"/>
        </w:numPr>
        <w:ind w:left="720"/>
      </w:pPr>
      <w:r>
        <w:t>Click on Import.</w:t>
      </w:r>
    </w:p>
    <w:p w14:paraId="68BCAAC2" w14:textId="0AA0A683" w:rsidR="00D60F59" w:rsidRDefault="002B218D" w:rsidP="00113ED6">
      <w:pPr>
        <w:pStyle w:val="ListParagraph"/>
        <w:numPr>
          <w:ilvl w:val="0"/>
          <w:numId w:val="8"/>
        </w:numPr>
        <w:ind w:left="720"/>
      </w:pPr>
      <w:r>
        <w:t>Resolve the errors if any</w:t>
      </w:r>
      <w:r w:rsidR="00113ED6">
        <w:t xml:space="preserve">. </w:t>
      </w:r>
    </w:p>
    <w:p w14:paraId="19FDA048" w14:textId="0A1FC865" w:rsidR="00246B32" w:rsidRDefault="00246B32" w:rsidP="00B56271">
      <w:pPr>
        <w:pStyle w:val="Heading4"/>
        <w:numPr>
          <w:ilvl w:val="2"/>
          <w:numId w:val="2"/>
        </w:numPr>
      </w:pPr>
      <w:bookmarkStart w:id="13" w:name="_Toc99728674"/>
      <w:r w:rsidRPr="00C4169F">
        <w:t>Deployment of Customization File to Target Environment</w:t>
      </w:r>
      <w:bookmarkEnd w:id="13"/>
    </w:p>
    <w:p w14:paraId="005773E8" w14:textId="646500CD" w:rsidR="007747B5" w:rsidRPr="007747B5" w:rsidRDefault="007747B5" w:rsidP="007747B5">
      <w:r>
        <w:t xml:space="preserve">                              NA</w:t>
      </w:r>
    </w:p>
    <w:p w14:paraId="4A8FD4D3" w14:textId="2D64ABCE" w:rsidR="00AA232E" w:rsidRDefault="00AA232E" w:rsidP="00AA232E">
      <w:pPr>
        <w:pStyle w:val="Heading1"/>
      </w:pPr>
      <w:bookmarkStart w:id="14" w:name="_Toc498011693"/>
      <w:bookmarkStart w:id="15" w:name="_Toc79400785"/>
      <w:r>
        <w:t>Post-Installation Steps</w:t>
      </w:r>
      <w:bookmarkEnd w:id="14"/>
      <w:bookmarkEnd w:id="15"/>
    </w:p>
    <w:p w14:paraId="0AE4912D" w14:textId="77777777" w:rsidR="00AA232E" w:rsidRPr="00092AD0" w:rsidRDefault="00AA232E" w:rsidP="00AA232E">
      <w:pPr>
        <w:ind w:left="432"/>
      </w:pPr>
      <w:r>
        <w:t>-NA</w:t>
      </w:r>
    </w:p>
    <w:p w14:paraId="7DA21BBF" w14:textId="324D753E" w:rsidR="00AA232E" w:rsidRDefault="00AA232E" w:rsidP="00AA232E">
      <w:pPr>
        <w:pStyle w:val="Heading1"/>
      </w:pPr>
      <w:bookmarkStart w:id="16" w:name="_Toc354319555"/>
      <w:bookmarkStart w:id="17" w:name="_Toc358284971"/>
      <w:bookmarkStart w:id="18" w:name="_Toc368484822"/>
      <w:bookmarkStart w:id="19" w:name="_Toc79400786"/>
      <w:r>
        <w:t>Verification Checklist</w:t>
      </w:r>
      <w:bookmarkEnd w:id="16"/>
      <w:bookmarkEnd w:id="17"/>
      <w:bookmarkEnd w:id="18"/>
      <w:bookmarkEnd w:id="19"/>
    </w:p>
    <w:p w14:paraId="6097AC67" w14:textId="77777777" w:rsidR="00254AD0" w:rsidRPr="00254AD0" w:rsidRDefault="00254AD0" w:rsidP="00254AD0"/>
    <w:p w14:paraId="405E357B" w14:textId="26107827" w:rsidR="00254AD0" w:rsidRDefault="00254AD0" w:rsidP="0046576F">
      <w:pPr>
        <w:pStyle w:val="ListParagraph"/>
        <w:numPr>
          <w:ilvl w:val="0"/>
          <w:numId w:val="28"/>
        </w:numPr>
        <w:jc w:val="both"/>
      </w:pPr>
      <w:r>
        <w:t xml:space="preserve">Please verify whether the endpoint </w:t>
      </w:r>
      <w:proofErr w:type="spellStart"/>
      <w:r>
        <w:t>urls</w:t>
      </w:r>
      <w:proofErr w:type="spellEnd"/>
      <w:r>
        <w:t xml:space="preserve"> are changed or not in the “</w:t>
      </w:r>
      <w:proofErr w:type="spellStart"/>
      <w:r w:rsidR="00205519">
        <w:t>STARS_FIWrapperServiceDemoDBAdapterBS</w:t>
      </w:r>
      <w:r w:rsidR="00CC00CA">
        <w:t>.bix</w:t>
      </w:r>
      <w:proofErr w:type="spellEnd"/>
      <w:r>
        <w:t>”</w:t>
      </w:r>
      <w:r w:rsidR="00205519">
        <w:t xml:space="preserve"> </w:t>
      </w:r>
      <w:r>
        <w:t xml:space="preserve">business service in </w:t>
      </w:r>
      <w:proofErr w:type="spellStart"/>
      <w:r w:rsidR="001F20F7" w:rsidRPr="001F20F7">
        <w:t>S</w:t>
      </w:r>
      <w:r w:rsidR="00205519">
        <w:t>TARS_FIWrapperServiceDemo</w:t>
      </w:r>
      <w:proofErr w:type="spellEnd"/>
      <w:r>
        <w:t xml:space="preserve"> </w:t>
      </w:r>
      <w:r w:rsidR="00E836A4">
        <w:t>(</w:t>
      </w:r>
      <w:r w:rsidR="00E836A4" w:rsidRPr="001F20F7">
        <w:t>OSB</w:t>
      </w:r>
      <w:r w:rsidR="00E836A4">
        <w:t xml:space="preserve">) </w:t>
      </w:r>
      <w:r>
        <w:t xml:space="preserve">project. If not added, please add the endpoint </w:t>
      </w:r>
      <w:r w:rsidR="00205519">
        <w:t>(jca://eis/Stars/DB</w:t>
      </w:r>
      <w:r>
        <w:t>). Below is the navigation.</w:t>
      </w:r>
    </w:p>
    <w:p w14:paraId="3771271B" w14:textId="4DACB630" w:rsidR="00325D63" w:rsidRDefault="00325D63" w:rsidP="00325D63">
      <w:pPr>
        <w:pStyle w:val="ListParagraph"/>
        <w:ind w:left="792"/>
        <w:jc w:val="both"/>
      </w:pPr>
    </w:p>
    <w:p w14:paraId="2D11D1B6" w14:textId="47B3A912" w:rsidR="00E836A4" w:rsidRPr="00283AB7" w:rsidRDefault="00205519" w:rsidP="00E836A4">
      <w:pPr>
        <w:jc w:val="center"/>
      </w:pPr>
      <w:r>
        <w:rPr>
          <w:noProof/>
        </w:rPr>
        <w:lastRenderedPageBreak/>
        <w:drawing>
          <wp:inline distT="0" distB="0" distL="0" distR="0" wp14:anchorId="5269ED68" wp14:editId="186C9D98">
            <wp:extent cx="4980167" cy="28714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49" cy="28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7CD" w14:textId="58F2C425" w:rsidR="0046576F" w:rsidRDefault="0046576F" w:rsidP="000D4060"/>
    <w:p w14:paraId="73775F93" w14:textId="77777777" w:rsidR="004E547E" w:rsidRPr="008D6065" w:rsidRDefault="004E547E" w:rsidP="004E547E">
      <w:pPr>
        <w:pStyle w:val="Heading1"/>
      </w:pPr>
      <w:bookmarkStart w:id="20" w:name="_Toc368471104"/>
      <w:bookmarkStart w:id="21" w:name="_Toc368484881"/>
      <w:bookmarkStart w:id="22" w:name="_Toc99728677"/>
      <w:bookmarkStart w:id="23" w:name="_Toc358286674"/>
      <w:bookmarkStart w:id="24" w:name="_Toc364342035"/>
      <w:bookmarkStart w:id="25" w:name="_Toc364343135"/>
      <w:bookmarkStart w:id="26" w:name="_Toc364411869"/>
      <w:bookmarkStart w:id="27" w:name="_Toc364754436"/>
      <w:bookmarkEnd w:id="7"/>
      <w:r w:rsidRPr="008D6065">
        <w:t>Open Issues</w:t>
      </w:r>
      <w:bookmarkEnd w:id="20"/>
      <w:bookmarkEnd w:id="21"/>
      <w:bookmarkEnd w:id="22"/>
    </w:p>
    <w:tbl>
      <w:tblPr>
        <w:tblStyle w:val="TableGrid"/>
        <w:tblW w:w="10396" w:type="dxa"/>
        <w:tblInd w:w="-365" w:type="dxa"/>
        <w:tblLook w:val="04A0" w:firstRow="1" w:lastRow="0" w:firstColumn="1" w:lastColumn="0" w:noHBand="0" w:noVBand="1"/>
      </w:tblPr>
      <w:tblGrid>
        <w:gridCol w:w="703"/>
        <w:gridCol w:w="1778"/>
        <w:gridCol w:w="2356"/>
        <w:gridCol w:w="2311"/>
        <w:gridCol w:w="1470"/>
        <w:gridCol w:w="1778"/>
      </w:tblGrid>
      <w:tr w:rsidR="004E547E" w:rsidRPr="00CF60EA" w14:paraId="0A5B4992" w14:textId="77777777" w:rsidTr="00BB3116">
        <w:trPr>
          <w:trHeight w:hRule="exact" w:val="288"/>
        </w:trPr>
        <w:tc>
          <w:tcPr>
            <w:tcW w:w="703" w:type="dxa"/>
            <w:shd w:val="clear" w:color="auto" w:fill="ACB9CA" w:themeFill="text2" w:themeFillTint="66"/>
          </w:tcPr>
          <w:p w14:paraId="459A8E93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78" w:type="dxa"/>
            <w:shd w:val="clear" w:color="auto" w:fill="ACB9CA" w:themeFill="text2" w:themeFillTint="66"/>
          </w:tcPr>
          <w:p w14:paraId="555C8720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Issue</w:t>
            </w:r>
          </w:p>
        </w:tc>
        <w:tc>
          <w:tcPr>
            <w:tcW w:w="2356" w:type="dxa"/>
            <w:shd w:val="clear" w:color="auto" w:fill="ACB9CA" w:themeFill="text2" w:themeFillTint="66"/>
          </w:tcPr>
          <w:p w14:paraId="59B8BBC7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11" w:type="dxa"/>
            <w:shd w:val="clear" w:color="auto" w:fill="ACB9CA" w:themeFill="text2" w:themeFillTint="66"/>
          </w:tcPr>
          <w:p w14:paraId="1F08A360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  <w:tc>
          <w:tcPr>
            <w:tcW w:w="1470" w:type="dxa"/>
            <w:shd w:val="clear" w:color="auto" w:fill="ACB9CA" w:themeFill="text2" w:themeFillTint="66"/>
          </w:tcPr>
          <w:p w14:paraId="29706ACD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60EA">
              <w:rPr>
                <w:rFonts w:ascii="Arial" w:hAnsi="Arial" w:cs="Arial"/>
                <w:b/>
                <w:sz w:val="20"/>
                <w:szCs w:val="20"/>
              </w:rPr>
              <w:t>TargetDate</w:t>
            </w:r>
            <w:proofErr w:type="spellEnd"/>
            <w:r w:rsidRPr="00CF60EA">
              <w:rPr>
                <w:rFonts w:ascii="Arial" w:hAnsi="Arial" w:cs="Arial"/>
                <w:b/>
                <w:sz w:val="20"/>
                <w:szCs w:val="20"/>
              </w:rPr>
              <w:t xml:space="preserve"> DateDate</w:t>
            </w:r>
          </w:p>
        </w:tc>
        <w:tc>
          <w:tcPr>
            <w:tcW w:w="1778" w:type="dxa"/>
            <w:shd w:val="clear" w:color="auto" w:fill="ACB9CA" w:themeFill="text2" w:themeFillTint="66"/>
          </w:tcPr>
          <w:p w14:paraId="58BDF48A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Impact Date</w:t>
            </w:r>
          </w:p>
        </w:tc>
      </w:tr>
      <w:tr w:rsidR="004E547E" w14:paraId="04AC7076" w14:textId="77777777" w:rsidTr="00BB3116">
        <w:trPr>
          <w:trHeight w:hRule="exact" w:val="288"/>
        </w:trPr>
        <w:tc>
          <w:tcPr>
            <w:tcW w:w="703" w:type="dxa"/>
          </w:tcPr>
          <w:p w14:paraId="6B222E0B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194D4B31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454A5F8E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5140B2BC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3A15C292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6FD62092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  <w:tr w:rsidR="004E547E" w14:paraId="10C7574F" w14:textId="77777777" w:rsidTr="00BB3116">
        <w:trPr>
          <w:trHeight w:hRule="exact" w:val="288"/>
        </w:trPr>
        <w:tc>
          <w:tcPr>
            <w:tcW w:w="703" w:type="dxa"/>
          </w:tcPr>
          <w:p w14:paraId="6663163D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025904EB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2C1E6E49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2679A1DE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234386BC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70949FE7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  <w:tr w:rsidR="004E547E" w14:paraId="429E697B" w14:textId="77777777" w:rsidTr="00BB3116">
        <w:trPr>
          <w:trHeight w:hRule="exact" w:val="288"/>
        </w:trPr>
        <w:tc>
          <w:tcPr>
            <w:tcW w:w="703" w:type="dxa"/>
          </w:tcPr>
          <w:p w14:paraId="4A6D24E0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582C8189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3E724EA5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  <w:p w14:paraId="423FDCAB" w14:textId="77777777" w:rsidR="004E547E" w:rsidRPr="00605FA0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270165F6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7BB16009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5EBE3905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</w:tbl>
    <w:p w14:paraId="52416667" w14:textId="77777777" w:rsidR="004E547E" w:rsidRPr="00156111" w:rsidRDefault="004E547E" w:rsidP="004E547E">
      <w:pPr>
        <w:pStyle w:val="Heading1"/>
      </w:pPr>
      <w:bookmarkStart w:id="28" w:name="_Toc368471105"/>
      <w:bookmarkStart w:id="29" w:name="_Toc368484882"/>
      <w:bookmarkStart w:id="30" w:name="_Toc99728678"/>
      <w:r w:rsidRPr="00156111">
        <w:t>Closed Issues</w:t>
      </w:r>
      <w:bookmarkEnd w:id="28"/>
      <w:bookmarkEnd w:id="29"/>
      <w:bookmarkEnd w:id="30"/>
    </w:p>
    <w:p w14:paraId="32026BA3" w14:textId="77777777" w:rsidR="004E547E" w:rsidRDefault="004E547E" w:rsidP="004E547E">
      <w:pPr>
        <w:ind w:left="450"/>
      </w:pPr>
    </w:p>
    <w:tbl>
      <w:tblPr>
        <w:tblStyle w:val="TableGrid"/>
        <w:tblW w:w="10396" w:type="dxa"/>
        <w:tblInd w:w="-365" w:type="dxa"/>
        <w:tblLook w:val="04A0" w:firstRow="1" w:lastRow="0" w:firstColumn="1" w:lastColumn="0" w:noHBand="0" w:noVBand="1"/>
      </w:tblPr>
      <w:tblGrid>
        <w:gridCol w:w="703"/>
        <w:gridCol w:w="1778"/>
        <w:gridCol w:w="2356"/>
        <w:gridCol w:w="2311"/>
        <w:gridCol w:w="1470"/>
        <w:gridCol w:w="1778"/>
      </w:tblGrid>
      <w:tr w:rsidR="004E547E" w:rsidRPr="00CF60EA" w14:paraId="20B66EE8" w14:textId="77777777" w:rsidTr="00BB3116">
        <w:trPr>
          <w:trHeight w:hRule="exact" w:val="288"/>
        </w:trPr>
        <w:tc>
          <w:tcPr>
            <w:tcW w:w="703" w:type="dxa"/>
            <w:shd w:val="clear" w:color="auto" w:fill="ACB9CA" w:themeFill="text2" w:themeFillTint="66"/>
          </w:tcPr>
          <w:p w14:paraId="21E82D79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78" w:type="dxa"/>
            <w:shd w:val="clear" w:color="auto" w:fill="ACB9CA" w:themeFill="text2" w:themeFillTint="66"/>
          </w:tcPr>
          <w:p w14:paraId="63254BF4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Issue</w:t>
            </w:r>
          </w:p>
        </w:tc>
        <w:tc>
          <w:tcPr>
            <w:tcW w:w="2356" w:type="dxa"/>
            <w:shd w:val="clear" w:color="auto" w:fill="ACB9CA" w:themeFill="text2" w:themeFillTint="66"/>
          </w:tcPr>
          <w:p w14:paraId="28DFB70B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0EA">
              <w:rPr>
                <w:rFonts w:ascii="Arial" w:hAnsi="Arial" w:cs="Arial"/>
                <w:sz w:val="20"/>
                <w:szCs w:val="20"/>
              </w:rPr>
              <w:t>Resolution</w:t>
            </w:r>
          </w:p>
        </w:tc>
        <w:tc>
          <w:tcPr>
            <w:tcW w:w="2311" w:type="dxa"/>
            <w:shd w:val="clear" w:color="auto" w:fill="ACB9CA" w:themeFill="text2" w:themeFillTint="66"/>
          </w:tcPr>
          <w:p w14:paraId="297DEDF3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  <w:tc>
          <w:tcPr>
            <w:tcW w:w="1470" w:type="dxa"/>
            <w:shd w:val="clear" w:color="auto" w:fill="ACB9CA" w:themeFill="text2" w:themeFillTint="66"/>
          </w:tcPr>
          <w:p w14:paraId="5F1E4BA8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F60EA">
              <w:rPr>
                <w:rFonts w:ascii="Arial" w:hAnsi="Arial" w:cs="Arial"/>
                <w:b/>
                <w:sz w:val="20"/>
                <w:szCs w:val="20"/>
              </w:rPr>
              <w:t>TargetDate</w:t>
            </w:r>
            <w:proofErr w:type="spellEnd"/>
            <w:r w:rsidRPr="00CF60EA">
              <w:rPr>
                <w:rFonts w:ascii="Arial" w:hAnsi="Arial" w:cs="Arial"/>
                <w:b/>
                <w:sz w:val="20"/>
                <w:szCs w:val="20"/>
              </w:rPr>
              <w:t xml:space="preserve"> DateDate</w:t>
            </w:r>
          </w:p>
        </w:tc>
        <w:tc>
          <w:tcPr>
            <w:tcW w:w="1778" w:type="dxa"/>
            <w:shd w:val="clear" w:color="auto" w:fill="ACB9CA" w:themeFill="text2" w:themeFillTint="66"/>
          </w:tcPr>
          <w:p w14:paraId="284957B4" w14:textId="77777777" w:rsidR="004E547E" w:rsidRPr="00CF60EA" w:rsidRDefault="004E547E" w:rsidP="00BB31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F60EA">
              <w:rPr>
                <w:rFonts w:ascii="Arial" w:hAnsi="Arial" w:cs="Arial"/>
                <w:b/>
                <w:sz w:val="20"/>
                <w:szCs w:val="20"/>
              </w:rPr>
              <w:t>Impact Date</w:t>
            </w:r>
          </w:p>
        </w:tc>
      </w:tr>
      <w:tr w:rsidR="004E547E" w14:paraId="0C44D1C3" w14:textId="77777777" w:rsidTr="00BB3116">
        <w:trPr>
          <w:trHeight w:hRule="exact" w:val="288"/>
        </w:trPr>
        <w:tc>
          <w:tcPr>
            <w:tcW w:w="703" w:type="dxa"/>
          </w:tcPr>
          <w:p w14:paraId="11C97DF2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79F16136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3C2B4C94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64259C43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11E88FA8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21DBE74A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  <w:tr w:rsidR="004E547E" w14:paraId="764C47BD" w14:textId="77777777" w:rsidTr="00BB3116">
        <w:trPr>
          <w:trHeight w:hRule="exact" w:val="288"/>
        </w:trPr>
        <w:tc>
          <w:tcPr>
            <w:tcW w:w="703" w:type="dxa"/>
          </w:tcPr>
          <w:p w14:paraId="472FCB14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0F8EA2AC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6E03633E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13033BA9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7E1478DD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726DB882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  <w:tr w:rsidR="004E547E" w14:paraId="76DF9A8F" w14:textId="77777777" w:rsidTr="00BB3116">
        <w:trPr>
          <w:trHeight w:hRule="exact" w:val="288"/>
        </w:trPr>
        <w:tc>
          <w:tcPr>
            <w:tcW w:w="703" w:type="dxa"/>
          </w:tcPr>
          <w:p w14:paraId="676908E1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43869D3E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56" w:type="dxa"/>
          </w:tcPr>
          <w:p w14:paraId="1E4B36E1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2311" w:type="dxa"/>
          </w:tcPr>
          <w:p w14:paraId="46852A08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470" w:type="dxa"/>
          </w:tcPr>
          <w:p w14:paraId="7DAA5C01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  <w:tc>
          <w:tcPr>
            <w:tcW w:w="1778" w:type="dxa"/>
          </w:tcPr>
          <w:p w14:paraId="0B98902C" w14:textId="77777777" w:rsidR="004E547E" w:rsidRDefault="004E547E" w:rsidP="00BB3116">
            <w:pPr>
              <w:rPr>
                <w:rFonts w:asciiTheme="minorHAnsi" w:hAnsiTheme="minorHAnsi"/>
              </w:rPr>
            </w:pPr>
          </w:p>
        </w:tc>
      </w:tr>
      <w:bookmarkEnd w:id="23"/>
      <w:bookmarkEnd w:id="24"/>
      <w:bookmarkEnd w:id="25"/>
      <w:bookmarkEnd w:id="26"/>
      <w:bookmarkEnd w:id="27"/>
    </w:tbl>
    <w:p w14:paraId="7B395116" w14:textId="77777777" w:rsidR="00825891" w:rsidRPr="004E547E" w:rsidRDefault="00825891" w:rsidP="000E5E32">
      <w:pPr>
        <w:tabs>
          <w:tab w:val="left" w:pos="1323"/>
        </w:tabs>
      </w:pPr>
    </w:p>
    <w:sectPr w:rsidR="00825891" w:rsidRPr="004E547E" w:rsidSect="002A4D5E">
      <w:headerReference w:type="default" r:id="rId17"/>
      <w:footerReference w:type="default" r:id="rId18"/>
      <w:type w:val="continuous"/>
      <w:pgSz w:w="12240" w:h="15840"/>
      <w:pgMar w:top="1440" w:right="90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0254" w14:textId="77777777" w:rsidR="00FD3437" w:rsidRDefault="00FD3437" w:rsidP="002D104A">
      <w:pPr>
        <w:spacing w:after="0" w:line="240" w:lineRule="auto"/>
      </w:pPr>
      <w:r>
        <w:separator/>
      </w:r>
    </w:p>
  </w:endnote>
  <w:endnote w:type="continuationSeparator" w:id="0">
    <w:p w14:paraId="337328C4" w14:textId="77777777" w:rsidR="00FD3437" w:rsidRDefault="00FD3437" w:rsidP="002D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A2C9" w14:textId="17FCD347" w:rsidR="004E547E" w:rsidRPr="00BC34CC" w:rsidRDefault="008537CC" w:rsidP="002A4D5E">
    <w:pPr>
      <w:pStyle w:val="Footer"/>
      <w:jc w:val="right"/>
      <w:rPr>
        <w:sz w:val="16"/>
      </w:rPr>
    </w:pPr>
    <w:r>
      <w:rPr>
        <w:sz w:val="16"/>
      </w:rPr>
      <w:t>MD120 –</w:t>
    </w:r>
    <w:r w:rsidR="003425D8">
      <w:rPr>
        <w:sz w:val="16"/>
      </w:rPr>
      <w:t xml:space="preserve"> </w:t>
    </w:r>
    <w:proofErr w:type="spellStart"/>
    <w:r w:rsidR="00A935FB" w:rsidRPr="00A935FB">
      <w:rPr>
        <w:sz w:val="16"/>
      </w:rPr>
      <w:t>S</w:t>
    </w:r>
    <w:r w:rsidR="007747B5">
      <w:rPr>
        <w:sz w:val="16"/>
      </w:rPr>
      <w:t>TARS_FIWrapperServiceDemo</w:t>
    </w:r>
    <w:proofErr w:type="spellEnd"/>
    <w:r w:rsidR="003425D8">
      <w:rPr>
        <w:sz w:val="16"/>
      </w:rPr>
      <w:t xml:space="preserve"> </w:t>
    </w:r>
    <w:r>
      <w:rPr>
        <w:sz w:val="16"/>
      </w:rPr>
      <w:t>Middleware</w:t>
    </w:r>
    <w:r w:rsidR="004E547E">
      <w:rPr>
        <w:sz w:val="16"/>
      </w:rPr>
      <w:t xml:space="preserve"> </w:t>
    </w:r>
    <w:r w:rsidR="004E547E">
      <w:rPr>
        <w:sz w:val="16"/>
      </w:rPr>
      <w:tab/>
    </w:r>
    <w:r w:rsidR="004E547E">
      <w:rPr>
        <w:sz w:val="16"/>
      </w:rPr>
      <w:tab/>
    </w:r>
    <w:r w:rsidR="004E547E" w:rsidRPr="00BC34CC">
      <w:rPr>
        <w:sz w:val="16"/>
      </w:rPr>
      <w:fldChar w:fldCharType="begin"/>
    </w:r>
    <w:r w:rsidR="004E547E" w:rsidRPr="00BC34CC">
      <w:rPr>
        <w:sz w:val="16"/>
      </w:rPr>
      <w:instrText xml:space="preserve"> PAGE   \* MERGEFORMAT </w:instrText>
    </w:r>
    <w:r w:rsidR="004E547E" w:rsidRPr="00BC34CC">
      <w:rPr>
        <w:sz w:val="16"/>
      </w:rPr>
      <w:fldChar w:fldCharType="separate"/>
    </w:r>
    <w:r w:rsidR="002C6631">
      <w:rPr>
        <w:noProof/>
        <w:sz w:val="16"/>
      </w:rPr>
      <w:t>2</w:t>
    </w:r>
    <w:r w:rsidR="004E547E" w:rsidRPr="00BC34CC">
      <w:rPr>
        <w:noProof/>
        <w:sz w:val="16"/>
      </w:rPr>
      <w:fldChar w:fldCharType="end"/>
    </w:r>
  </w:p>
  <w:p w14:paraId="544FBCE7" w14:textId="77777777" w:rsidR="004E547E" w:rsidRPr="002A4D5E" w:rsidRDefault="004E547E" w:rsidP="002A4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55A4" w14:textId="348364E5" w:rsidR="004E547E" w:rsidRPr="00BC34CC" w:rsidRDefault="003425D8" w:rsidP="002A4D5E">
    <w:pPr>
      <w:pStyle w:val="Footer"/>
      <w:jc w:val="right"/>
      <w:rPr>
        <w:sz w:val="16"/>
      </w:rPr>
    </w:pPr>
    <w:r>
      <w:rPr>
        <w:sz w:val="16"/>
      </w:rPr>
      <w:t xml:space="preserve">MD120 – </w:t>
    </w:r>
    <w:proofErr w:type="spellStart"/>
    <w:r w:rsidR="00E6241C" w:rsidRPr="00E6241C">
      <w:rPr>
        <w:sz w:val="16"/>
      </w:rPr>
      <w:t>S</w:t>
    </w:r>
    <w:r w:rsidR="00205519">
      <w:rPr>
        <w:sz w:val="16"/>
      </w:rPr>
      <w:t>TARS_FIWrapperServiceDemo</w:t>
    </w:r>
    <w:proofErr w:type="spellEnd"/>
    <w:r>
      <w:rPr>
        <w:sz w:val="16"/>
      </w:rPr>
      <w:t xml:space="preserve"> Middleware</w:t>
    </w:r>
    <w:r w:rsidR="004E547E">
      <w:rPr>
        <w:sz w:val="16"/>
      </w:rPr>
      <w:t xml:space="preserve"> </w:t>
    </w:r>
    <w:r w:rsidR="004E547E">
      <w:rPr>
        <w:sz w:val="16"/>
      </w:rPr>
      <w:tab/>
    </w:r>
    <w:r w:rsidR="004E547E">
      <w:rPr>
        <w:sz w:val="16"/>
      </w:rPr>
      <w:tab/>
    </w:r>
    <w:r w:rsidR="004E547E" w:rsidRPr="00BC34CC">
      <w:rPr>
        <w:sz w:val="16"/>
      </w:rPr>
      <w:fldChar w:fldCharType="begin"/>
    </w:r>
    <w:r w:rsidR="004E547E" w:rsidRPr="00BC34CC">
      <w:rPr>
        <w:sz w:val="16"/>
      </w:rPr>
      <w:instrText xml:space="preserve"> PAGE   \* MERGEFORMAT </w:instrText>
    </w:r>
    <w:r w:rsidR="004E547E" w:rsidRPr="00BC34CC">
      <w:rPr>
        <w:sz w:val="16"/>
      </w:rPr>
      <w:fldChar w:fldCharType="separate"/>
    </w:r>
    <w:r w:rsidR="002C6631">
      <w:rPr>
        <w:noProof/>
        <w:sz w:val="16"/>
      </w:rPr>
      <w:t>1</w:t>
    </w:r>
    <w:r w:rsidR="004E547E" w:rsidRPr="00BC34CC">
      <w:rPr>
        <w:noProof/>
        <w:sz w:val="16"/>
      </w:rPr>
      <w:fldChar w:fldCharType="end"/>
    </w:r>
  </w:p>
  <w:p w14:paraId="2D746E7D" w14:textId="77777777" w:rsidR="004E547E" w:rsidRDefault="004E5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E2CD" w14:textId="2B1108B9" w:rsidR="005272B6" w:rsidRPr="00BC34CC" w:rsidRDefault="003425D8" w:rsidP="00025F56">
    <w:pPr>
      <w:pStyle w:val="Footer"/>
      <w:ind w:right="320"/>
      <w:rPr>
        <w:sz w:val="16"/>
      </w:rPr>
    </w:pPr>
    <w:r>
      <w:rPr>
        <w:sz w:val="16"/>
      </w:rPr>
      <w:t>MD120 –</w:t>
    </w:r>
    <w:proofErr w:type="spellStart"/>
    <w:r w:rsidR="00517797">
      <w:rPr>
        <w:sz w:val="16"/>
      </w:rPr>
      <w:t>STARS_FIWrapperServiceDemo</w:t>
    </w:r>
    <w:r>
      <w:rPr>
        <w:sz w:val="16"/>
      </w:rPr>
      <w:t>Middleware</w:t>
    </w:r>
    <w:proofErr w:type="spellEnd"/>
    <w:r w:rsidR="005272B6">
      <w:rPr>
        <w:sz w:val="16"/>
      </w:rPr>
      <w:tab/>
    </w:r>
    <w:r w:rsidR="005272B6">
      <w:rPr>
        <w:sz w:val="16"/>
      </w:rPr>
      <w:tab/>
    </w:r>
    <w:r w:rsidR="005272B6" w:rsidRPr="00BC34CC">
      <w:rPr>
        <w:sz w:val="16"/>
      </w:rPr>
      <w:fldChar w:fldCharType="begin"/>
    </w:r>
    <w:r w:rsidR="005272B6" w:rsidRPr="00BC34CC">
      <w:rPr>
        <w:sz w:val="16"/>
      </w:rPr>
      <w:instrText xml:space="preserve"> PAGE   \* MERGEFORMAT </w:instrText>
    </w:r>
    <w:r w:rsidR="005272B6" w:rsidRPr="00BC34CC">
      <w:rPr>
        <w:sz w:val="16"/>
      </w:rPr>
      <w:fldChar w:fldCharType="separate"/>
    </w:r>
    <w:r w:rsidR="002C6631">
      <w:rPr>
        <w:noProof/>
        <w:sz w:val="16"/>
      </w:rPr>
      <w:t>5</w:t>
    </w:r>
    <w:r w:rsidR="005272B6" w:rsidRPr="00BC34CC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371E" w14:textId="77777777" w:rsidR="00FD3437" w:rsidRDefault="00FD3437" w:rsidP="002D104A">
      <w:pPr>
        <w:spacing w:after="0" w:line="240" w:lineRule="auto"/>
      </w:pPr>
      <w:r>
        <w:separator/>
      </w:r>
    </w:p>
  </w:footnote>
  <w:footnote w:type="continuationSeparator" w:id="0">
    <w:p w14:paraId="45F53AD6" w14:textId="77777777" w:rsidR="00FD3437" w:rsidRDefault="00FD3437" w:rsidP="002D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5A39" w14:textId="1C060AF4" w:rsidR="00954773" w:rsidRDefault="004E547E" w:rsidP="00954773">
    <w:pPr>
      <w:tabs>
        <w:tab w:val="center" w:pos="4680"/>
        <w:tab w:val="left" w:pos="8450"/>
      </w:tabs>
      <w:jc w:val="right"/>
    </w:pPr>
    <w:r>
      <w:rPr>
        <w:noProof/>
        <w:lang w:val="en-IN" w:eastAsia="en-IN"/>
      </w:rPr>
      <w:drawing>
        <wp:anchor distT="0" distB="0" distL="114300" distR="114300" simplePos="0" relativeHeight="251694080" behindDoc="1" locked="0" layoutInCell="1" allowOverlap="1" wp14:anchorId="63CB0265" wp14:editId="7E27D459">
          <wp:simplePos x="0" y="0"/>
          <wp:positionH relativeFrom="margin">
            <wp:align>left</wp:align>
          </wp:positionH>
          <wp:positionV relativeFrom="paragraph">
            <wp:posOffset>-276225</wp:posOffset>
          </wp:positionV>
          <wp:extent cx="1627505" cy="731520"/>
          <wp:effectExtent l="0" t="0" r="0" b="0"/>
          <wp:wrapTight wrapText="bothSides">
            <wp:wrapPolygon edited="0">
              <wp:start x="0" y="0"/>
              <wp:lineTo x="0" y="20813"/>
              <wp:lineTo x="21238" y="20813"/>
              <wp:lineTo x="21238" y="0"/>
              <wp:lineTo x="0" y="0"/>
            </wp:wrapPolygon>
          </wp:wrapTight>
          <wp:docPr id="3" name="Picture 1" descr="https://encrypted-tbn3.gstatic.com/images?q=tbn:ANd9GcRbbcW9sYKNoz_dbS2HUobOPRDt6BUor3Qhdx3y2PkW5eLE2aFX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RbbcW9sYKNoz_dbS2HUobOPRDt6BUor3Qhdx3y2PkW5eLE2aFX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25D63">
      <w:rPr>
        <w:noProof/>
        <w:lang w:val="en-IN" w:eastAsia="en-IN"/>
      </w:rPr>
      <w:t xml:space="preserve"> STARS_FIWrapperServiceDemo</w:t>
    </w:r>
  </w:p>
  <w:p w14:paraId="0FCEE565" w14:textId="77777777" w:rsidR="004E547E" w:rsidRDefault="004E5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92717" w14:textId="563CA0BB" w:rsidR="005272B6" w:rsidRDefault="005272B6" w:rsidP="009375DB">
    <w:pPr>
      <w:tabs>
        <w:tab w:val="center" w:pos="4680"/>
        <w:tab w:val="left" w:pos="8450"/>
      </w:tabs>
      <w:jc w:val="right"/>
    </w:pPr>
    <w:r>
      <w:rPr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590A5D9B" wp14:editId="7DB5E623">
          <wp:simplePos x="0" y="0"/>
          <wp:positionH relativeFrom="margin">
            <wp:align>left</wp:align>
          </wp:positionH>
          <wp:positionV relativeFrom="paragraph">
            <wp:posOffset>-276225</wp:posOffset>
          </wp:positionV>
          <wp:extent cx="1627505" cy="731520"/>
          <wp:effectExtent l="0" t="0" r="0" b="0"/>
          <wp:wrapTight wrapText="bothSides">
            <wp:wrapPolygon edited="0">
              <wp:start x="0" y="0"/>
              <wp:lineTo x="0" y="20813"/>
              <wp:lineTo x="21238" y="20813"/>
              <wp:lineTo x="21238" y="0"/>
              <wp:lineTo x="0" y="0"/>
            </wp:wrapPolygon>
          </wp:wrapTight>
          <wp:docPr id="10" name="Picture 2" descr="https://encrypted-tbn3.gstatic.com/images?q=tbn:ANd9GcRbbcW9sYKNoz_dbS2HUobOPRDt6BUor3Qhdx3y2PkW5eLE2aFX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3.gstatic.com/images?q=tbn:ANd9GcRbbcW9sYKNoz_dbS2HUobOPRDt6BUor3Qhdx3y2PkW5eLE2aFX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proofErr w:type="spellStart"/>
    <w:r w:rsidR="00325D63">
      <w:rPr>
        <w:sz w:val="16"/>
      </w:rPr>
      <w:t>STARS_FIWrapperServiceDemo</w:t>
    </w:r>
    <w:proofErr w:type="spellEnd"/>
  </w:p>
  <w:p w14:paraId="407D7279" w14:textId="77777777" w:rsidR="00D3004D" w:rsidRDefault="00D3004D">
    <w:pPr>
      <w:pStyle w:val="Header"/>
    </w:pPr>
  </w:p>
  <w:p w14:paraId="279D72FC" w14:textId="77777777" w:rsidR="005272B6" w:rsidRDefault="00527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2FB"/>
    <w:multiLevelType w:val="hybridMultilevel"/>
    <w:tmpl w:val="4B9C22B2"/>
    <w:lvl w:ilvl="0" w:tplc="7D524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03DE3"/>
    <w:multiLevelType w:val="hybridMultilevel"/>
    <w:tmpl w:val="48B6E00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0120D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B9BD5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7D206F4"/>
    <w:multiLevelType w:val="hybridMultilevel"/>
    <w:tmpl w:val="A7A86C86"/>
    <w:lvl w:ilvl="0" w:tplc="400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1A48786E"/>
    <w:multiLevelType w:val="hybridMultilevel"/>
    <w:tmpl w:val="21AAEC66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B49D8"/>
    <w:multiLevelType w:val="hybridMultilevel"/>
    <w:tmpl w:val="7C183A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E2F2178"/>
    <w:multiLevelType w:val="hybridMultilevel"/>
    <w:tmpl w:val="D11A6D92"/>
    <w:lvl w:ilvl="0" w:tplc="F210F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DA354D"/>
    <w:multiLevelType w:val="hybridMultilevel"/>
    <w:tmpl w:val="1FE2AC62"/>
    <w:lvl w:ilvl="0" w:tplc="D8ACD722">
      <w:start w:val="1"/>
      <w:numFmt w:val="decimal"/>
      <w:lvlText w:val="%1."/>
      <w:lvlJc w:val="left"/>
      <w:pPr>
        <w:ind w:left="1656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830E8"/>
    <w:multiLevelType w:val="hybridMultilevel"/>
    <w:tmpl w:val="1818B672"/>
    <w:lvl w:ilvl="0" w:tplc="AB52F4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2E54AED"/>
    <w:multiLevelType w:val="hybridMultilevel"/>
    <w:tmpl w:val="48B6E00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D3F5EC9"/>
    <w:multiLevelType w:val="hybridMultilevel"/>
    <w:tmpl w:val="8B26CE88"/>
    <w:lvl w:ilvl="0" w:tplc="ACA6F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94705B"/>
    <w:multiLevelType w:val="hybridMultilevel"/>
    <w:tmpl w:val="D854B4E2"/>
    <w:lvl w:ilvl="0" w:tplc="72F0EFB6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6" w:hanging="360"/>
      </w:pPr>
    </w:lvl>
    <w:lvl w:ilvl="2" w:tplc="4009001B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475A0B64"/>
    <w:multiLevelType w:val="hybridMultilevel"/>
    <w:tmpl w:val="48B6E00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777511D"/>
    <w:multiLevelType w:val="hybridMultilevel"/>
    <w:tmpl w:val="0144F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pStyle w:val="SOAHD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C67A42"/>
    <w:multiLevelType w:val="hybridMultilevel"/>
    <w:tmpl w:val="A7A86C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D6F70"/>
    <w:multiLevelType w:val="multilevel"/>
    <w:tmpl w:val="F2623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equirement"/>
      <w:lvlText w:val="TR_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414487"/>
    <w:multiLevelType w:val="hybridMultilevel"/>
    <w:tmpl w:val="980A4AFC"/>
    <w:lvl w:ilvl="0" w:tplc="6310E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5A151FE6"/>
    <w:multiLevelType w:val="hybridMultilevel"/>
    <w:tmpl w:val="8B62AB9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D6CA9AD8">
      <w:start w:val="1"/>
      <w:numFmt w:val="decimal"/>
      <w:lvlText w:val="%3."/>
      <w:lvlJc w:val="left"/>
      <w:pPr>
        <w:ind w:left="291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5A6E7363"/>
    <w:multiLevelType w:val="hybridMultilevel"/>
    <w:tmpl w:val="ABC4E8BC"/>
    <w:lvl w:ilvl="0" w:tplc="FFFFFFFF">
      <w:start w:val="1"/>
      <w:numFmt w:val="lowerLetter"/>
      <w:lvlText w:val="%1)"/>
      <w:lvlJc w:val="left"/>
      <w:pPr>
        <w:ind w:left="20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36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9" w15:restartNumberingAfterBreak="0">
    <w:nsid w:val="5B8F340A"/>
    <w:multiLevelType w:val="hybridMultilevel"/>
    <w:tmpl w:val="3C70104A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0D62BD3"/>
    <w:multiLevelType w:val="hybridMultilevel"/>
    <w:tmpl w:val="48B6E00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626633D0"/>
    <w:multiLevelType w:val="hybridMultilevel"/>
    <w:tmpl w:val="8B62AB9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D6CA9AD8">
      <w:start w:val="1"/>
      <w:numFmt w:val="decimal"/>
      <w:lvlText w:val="%3."/>
      <w:lvlJc w:val="left"/>
      <w:pPr>
        <w:ind w:left="241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68BC4CC2"/>
    <w:multiLevelType w:val="hybridMultilevel"/>
    <w:tmpl w:val="21AAEC66"/>
    <w:lvl w:ilvl="0" w:tplc="400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6D29189F"/>
    <w:multiLevelType w:val="hybridMultilevel"/>
    <w:tmpl w:val="ABC4E8BC"/>
    <w:lvl w:ilvl="0" w:tplc="09704D88">
      <w:start w:val="1"/>
      <w:numFmt w:val="lowerLetter"/>
      <w:lvlText w:val="%1)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4" w15:restartNumberingAfterBreak="0">
    <w:nsid w:val="6FF4248C"/>
    <w:multiLevelType w:val="hybridMultilevel"/>
    <w:tmpl w:val="A7A86C86"/>
    <w:lvl w:ilvl="0" w:tplc="400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7BB364EA"/>
    <w:multiLevelType w:val="hybridMultilevel"/>
    <w:tmpl w:val="CC464D3C"/>
    <w:lvl w:ilvl="0" w:tplc="27CC0F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7BF36868"/>
    <w:multiLevelType w:val="hybridMultilevel"/>
    <w:tmpl w:val="719831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0883848">
    <w:abstractNumId w:val="13"/>
  </w:num>
  <w:num w:numId="2" w16cid:durableId="631056885">
    <w:abstractNumId w:val="2"/>
  </w:num>
  <w:num w:numId="3" w16cid:durableId="1031763740">
    <w:abstractNumId w:val="15"/>
  </w:num>
  <w:num w:numId="4" w16cid:durableId="1484662577">
    <w:abstractNumId w:val="11"/>
  </w:num>
  <w:num w:numId="5" w16cid:durableId="1933859159">
    <w:abstractNumId w:val="3"/>
  </w:num>
  <w:num w:numId="6" w16cid:durableId="767771891">
    <w:abstractNumId w:val="4"/>
  </w:num>
  <w:num w:numId="7" w16cid:durableId="1153060916">
    <w:abstractNumId w:val="14"/>
  </w:num>
  <w:num w:numId="8" w16cid:durableId="108816172">
    <w:abstractNumId w:val="24"/>
  </w:num>
  <w:num w:numId="9" w16cid:durableId="1662155092">
    <w:abstractNumId w:val="17"/>
  </w:num>
  <w:num w:numId="10" w16cid:durableId="1001545068">
    <w:abstractNumId w:val="2"/>
  </w:num>
  <w:num w:numId="11" w16cid:durableId="2063627849">
    <w:abstractNumId w:val="2"/>
  </w:num>
  <w:num w:numId="12" w16cid:durableId="336352844">
    <w:abstractNumId w:val="22"/>
  </w:num>
  <w:num w:numId="13" w16cid:durableId="2105684005">
    <w:abstractNumId w:val="19"/>
  </w:num>
  <w:num w:numId="14" w16cid:durableId="1744791472">
    <w:abstractNumId w:val="5"/>
  </w:num>
  <w:num w:numId="15" w16cid:durableId="1743524808">
    <w:abstractNumId w:val="26"/>
  </w:num>
  <w:num w:numId="16" w16cid:durableId="842937851">
    <w:abstractNumId w:val="9"/>
  </w:num>
  <w:num w:numId="17" w16cid:durableId="1190559234">
    <w:abstractNumId w:val="20"/>
  </w:num>
  <w:num w:numId="18" w16cid:durableId="1527712062">
    <w:abstractNumId w:val="16"/>
  </w:num>
  <w:num w:numId="19" w16cid:durableId="488130689">
    <w:abstractNumId w:val="1"/>
  </w:num>
  <w:num w:numId="20" w16cid:durableId="1453591778">
    <w:abstractNumId w:val="8"/>
  </w:num>
  <w:num w:numId="21" w16cid:durableId="1560903028">
    <w:abstractNumId w:val="12"/>
  </w:num>
  <w:num w:numId="22" w16cid:durableId="789324033">
    <w:abstractNumId w:val="21"/>
  </w:num>
  <w:num w:numId="23" w16cid:durableId="1810898157">
    <w:abstractNumId w:val="10"/>
  </w:num>
  <w:num w:numId="24" w16cid:durableId="1082068122">
    <w:abstractNumId w:val="6"/>
  </w:num>
  <w:num w:numId="25" w16cid:durableId="385642502">
    <w:abstractNumId w:val="0"/>
  </w:num>
  <w:num w:numId="26" w16cid:durableId="643238394">
    <w:abstractNumId w:val="2"/>
  </w:num>
  <w:num w:numId="27" w16cid:durableId="494027477">
    <w:abstractNumId w:val="7"/>
  </w:num>
  <w:num w:numId="28" w16cid:durableId="73091952">
    <w:abstractNumId w:val="25"/>
  </w:num>
  <w:num w:numId="29" w16cid:durableId="927158754">
    <w:abstractNumId w:val="23"/>
  </w:num>
  <w:num w:numId="30" w16cid:durableId="178634311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E2"/>
    <w:rsid w:val="0000022D"/>
    <w:rsid w:val="0000233B"/>
    <w:rsid w:val="000035E7"/>
    <w:rsid w:val="00005B2A"/>
    <w:rsid w:val="00007EB6"/>
    <w:rsid w:val="00011A32"/>
    <w:rsid w:val="0001230C"/>
    <w:rsid w:val="00013F75"/>
    <w:rsid w:val="00015AF0"/>
    <w:rsid w:val="00020098"/>
    <w:rsid w:val="00020A76"/>
    <w:rsid w:val="00021D06"/>
    <w:rsid w:val="00022348"/>
    <w:rsid w:val="000224C8"/>
    <w:rsid w:val="000226BF"/>
    <w:rsid w:val="000232EB"/>
    <w:rsid w:val="00025607"/>
    <w:rsid w:val="00025B2A"/>
    <w:rsid w:val="00025F56"/>
    <w:rsid w:val="00032ED7"/>
    <w:rsid w:val="00033D15"/>
    <w:rsid w:val="0003595A"/>
    <w:rsid w:val="00036125"/>
    <w:rsid w:val="0003652D"/>
    <w:rsid w:val="00041E4C"/>
    <w:rsid w:val="000435D7"/>
    <w:rsid w:val="00044007"/>
    <w:rsid w:val="00044DED"/>
    <w:rsid w:val="00045EB0"/>
    <w:rsid w:val="000460E7"/>
    <w:rsid w:val="000513A2"/>
    <w:rsid w:val="00052A2A"/>
    <w:rsid w:val="00052F80"/>
    <w:rsid w:val="000535A8"/>
    <w:rsid w:val="000549DE"/>
    <w:rsid w:val="00054DDB"/>
    <w:rsid w:val="0005747B"/>
    <w:rsid w:val="000614D8"/>
    <w:rsid w:val="000635AC"/>
    <w:rsid w:val="00064081"/>
    <w:rsid w:val="000647F0"/>
    <w:rsid w:val="00065D6F"/>
    <w:rsid w:val="00070D89"/>
    <w:rsid w:val="00074EBA"/>
    <w:rsid w:val="0007575B"/>
    <w:rsid w:val="0007675D"/>
    <w:rsid w:val="00076F5F"/>
    <w:rsid w:val="000820C7"/>
    <w:rsid w:val="00082C7C"/>
    <w:rsid w:val="00082ED6"/>
    <w:rsid w:val="0008324F"/>
    <w:rsid w:val="0008443C"/>
    <w:rsid w:val="000844E2"/>
    <w:rsid w:val="00085414"/>
    <w:rsid w:val="0008785C"/>
    <w:rsid w:val="000901BC"/>
    <w:rsid w:val="000902E2"/>
    <w:rsid w:val="000912F2"/>
    <w:rsid w:val="0009302B"/>
    <w:rsid w:val="00093ABF"/>
    <w:rsid w:val="0009429C"/>
    <w:rsid w:val="00094653"/>
    <w:rsid w:val="000951D6"/>
    <w:rsid w:val="00096E8B"/>
    <w:rsid w:val="000A242A"/>
    <w:rsid w:val="000A253E"/>
    <w:rsid w:val="000A360A"/>
    <w:rsid w:val="000A65BF"/>
    <w:rsid w:val="000B0538"/>
    <w:rsid w:val="000B0CE2"/>
    <w:rsid w:val="000B1DF4"/>
    <w:rsid w:val="000B54D9"/>
    <w:rsid w:val="000C07AF"/>
    <w:rsid w:val="000C1ACF"/>
    <w:rsid w:val="000C6550"/>
    <w:rsid w:val="000C6C1D"/>
    <w:rsid w:val="000C73F2"/>
    <w:rsid w:val="000D09EB"/>
    <w:rsid w:val="000D0EED"/>
    <w:rsid w:val="000D2A71"/>
    <w:rsid w:val="000D3C1B"/>
    <w:rsid w:val="000D4060"/>
    <w:rsid w:val="000D5305"/>
    <w:rsid w:val="000D547B"/>
    <w:rsid w:val="000D66B2"/>
    <w:rsid w:val="000D7BA6"/>
    <w:rsid w:val="000E23D0"/>
    <w:rsid w:val="000E2510"/>
    <w:rsid w:val="000E3270"/>
    <w:rsid w:val="000E5914"/>
    <w:rsid w:val="000E5E32"/>
    <w:rsid w:val="000F038C"/>
    <w:rsid w:val="000F044B"/>
    <w:rsid w:val="000F1DEF"/>
    <w:rsid w:val="000F494F"/>
    <w:rsid w:val="000F7C13"/>
    <w:rsid w:val="00100CC0"/>
    <w:rsid w:val="00100E89"/>
    <w:rsid w:val="00101444"/>
    <w:rsid w:val="00101BEB"/>
    <w:rsid w:val="00103BC2"/>
    <w:rsid w:val="00103D25"/>
    <w:rsid w:val="0010560C"/>
    <w:rsid w:val="00105B40"/>
    <w:rsid w:val="00106F93"/>
    <w:rsid w:val="00107C14"/>
    <w:rsid w:val="00110379"/>
    <w:rsid w:val="00111311"/>
    <w:rsid w:val="00111E4A"/>
    <w:rsid w:val="00113ED6"/>
    <w:rsid w:val="001169B4"/>
    <w:rsid w:val="00117415"/>
    <w:rsid w:val="00120577"/>
    <w:rsid w:val="00121253"/>
    <w:rsid w:val="00123D23"/>
    <w:rsid w:val="0012651D"/>
    <w:rsid w:val="00126B67"/>
    <w:rsid w:val="001274A1"/>
    <w:rsid w:val="00131216"/>
    <w:rsid w:val="001327C1"/>
    <w:rsid w:val="0013345C"/>
    <w:rsid w:val="001337F2"/>
    <w:rsid w:val="00140974"/>
    <w:rsid w:val="00141951"/>
    <w:rsid w:val="001421FB"/>
    <w:rsid w:val="00145E49"/>
    <w:rsid w:val="0015065E"/>
    <w:rsid w:val="0015171D"/>
    <w:rsid w:val="0015680E"/>
    <w:rsid w:val="00157C4A"/>
    <w:rsid w:val="0016018C"/>
    <w:rsid w:val="00160CBC"/>
    <w:rsid w:val="00163685"/>
    <w:rsid w:val="0016370B"/>
    <w:rsid w:val="001641F4"/>
    <w:rsid w:val="001668F9"/>
    <w:rsid w:val="00172DAE"/>
    <w:rsid w:val="001735E9"/>
    <w:rsid w:val="001802DF"/>
    <w:rsid w:val="00184D1D"/>
    <w:rsid w:val="00187DFB"/>
    <w:rsid w:val="00194C49"/>
    <w:rsid w:val="00194F2B"/>
    <w:rsid w:val="0019507D"/>
    <w:rsid w:val="001968EC"/>
    <w:rsid w:val="00197BE3"/>
    <w:rsid w:val="001A0548"/>
    <w:rsid w:val="001A0DD1"/>
    <w:rsid w:val="001A3C56"/>
    <w:rsid w:val="001A6994"/>
    <w:rsid w:val="001B0E0D"/>
    <w:rsid w:val="001B1249"/>
    <w:rsid w:val="001B5A07"/>
    <w:rsid w:val="001C1880"/>
    <w:rsid w:val="001C2B1A"/>
    <w:rsid w:val="001C2DE2"/>
    <w:rsid w:val="001C4A99"/>
    <w:rsid w:val="001C7851"/>
    <w:rsid w:val="001D0E6F"/>
    <w:rsid w:val="001D17DE"/>
    <w:rsid w:val="001D263D"/>
    <w:rsid w:val="001D3C55"/>
    <w:rsid w:val="001E0E2E"/>
    <w:rsid w:val="001E149D"/>
    <w:rsid w:val="001E1F4F"/>
    <w:rsid w:val="001E2E29"/>
    <w:rsid w:val="001E2E9A"/>
    <w:rsid w:val="001E382E"/>
    <w:rsid w:val="001E4F8C"/>
    <w:rsid w:val="001E5351"/>
    <w:rsid w:val="001E7C14"/>
    <w:rsid w:val="001F0D4E"/>
    <w:rsid w:val="001F109D"/>
    <w:rsid w:val="001F141D"/>
    <w:rsid w:val="001F19D6"/>
    <w:rsid w:val="001F20F7"/>
    <w:rsid w:val="001F44A8"/>
    <w:rsid w:val="001F5E4D"/>
    <w:rsid w:val="001F6AC2"/>
    <w:rsid w:val="001F6B1A"/>
    <w:rsid w:val="001F6E39"/>
    <w:rsid w:val="001F71AD"/>
    <w:rsid w:val="0020202C"/>
    <w:rsid w:val="00202E01"/>
    <w:rsid w:val="00203C5D"/>
    <w:rsid w:val="002040CC"/>
    <w:rsid w:val="0020430E"/>
    <w:rsid w:val="00205519"/>
    <w:rsid w:val="00206B6F"/>
    <w:rsid w:val="002101F6"/>
    <w:rsid w:val="002106E8"/>
    <w:rsid w:val="002115C7"/>
    <w:rsid w:val="00215627"/>
    <w:rsid w:val="00216EB1"/>
    <w:rsid w:val="002236AF"/>
    <w:rsid w:val="002249E6"/>
    <w:rsid w:val="00224C8F"/>
    <w:rsid w:val="00225692"/>
    <w:rsid w:val="0022631E"/>
    <w:rsid w:val="0023291C"/>
    <w:rsid w:val="0023332C"/>
    <w:rsid w:val="002338BF"/>
    <w:rsid w:val="002343E8"/>
    <w:rsid w:val="0023698B"/>
    <w:rsid w:val="00237B24"/>
    <w:rsid w:val="00237E60"/>
    <w:rsid w:val="002432CE"/>
    <w:rsid w:val="00243FDF"/>
    <w:rsid w:val="00246B32"/>
    <w:rsid w:val="00247284"/>
    <w:rsid w:val="0024792B"/>
    <w:rsid w:val="00250D86"/>
    <w:rsid w:val="00252DA1"/>
    <w:rsid w:val="0025326A"/>
    <w:rsid w:val="00254AD0"/>
    <w:rsid w:val="002550D3"/>
    <w:rsid w:val="00255834"/>
    <w:rsid w:val="00255AFD"/>
    <w:rsid w:val="00256685"/>
    <w:rsid w:val="00256A0B"/>
    <w:rsid w:val="00256AB3"/>
    <w:rsid w:val="00257650"/>
    <w:rsid w:val="00261F43"/>
    <w:rsid w:val="0026276B"/>
    <w:rsid w:val="00263318"/>
    <w:rsid w:val="002641FC"/>
    <w:rsid w:val="002648A3"/>
    <w:rsid w:val="00265194"/>
    <w:rsid w:val="00265DDF"/>
    <w:rsid w:val="00267AFB"/>
    <w:rsid w:val="00270ECF"/>
    <w:rsid w:val="002719BD"/>
    <w:rsid w:val="00272DA6"/>
    <w:rsid w:val="00275466"/>
    <w:rsid w:val="00275F58"/>
    <w:rsid w:val="0027775A"/>
    <w:rsid w:val="002801EF"/>
    <w:rsid w:val="00280D14"/>
    <w:rsid w:val="00281DEB"/>
    <w:rsid w:val="0028377D"/>
    <w:rsid w:val="002841C4"/>
    <w:rsid w:val="002843EA"/>
    <w:rsid w:val="002845CE"/>
    <w:rsid w:val="002847F2"/>
    <w:rsid w:val="002849E3"/>
    <w:rsid w:val="002867DE"/>
    <w:rsid w:val="00286AF0"/>
    <w:rsid w:val="00286C8B"/>
    <w:rsid w:val="00287723"/>
    <w:rsid w:val="00290087"/>
    <w:rsid w:val="00290099"/>
    <w:rsid w:val="00291887"/>
    <w:rsid w:val="002953CD"/>
    <w:rsid w:val="00295EB8"/>
    <w:rsid w:val="002A09DF"/>
    <w:rsid w:val="002A2376"/>
    <w:rsid w:val="002A391B"/>
    <w:rsid w:val="002A4D5E"/>
    <w:rsid w:val="002A6117"/>
    <w:rsid w:val="002A72A1"/>
    <w:rsid w:val="002B218D"/>
    <w:rsid w:val="002B2836"/>
    <w:rsid w:val="002B2B26"/>
    <w:rsid w:val="002B334A"/>
    <w:rsid w:val="002B374C"/>
    <w:rsid w:val="002B50C5"/>
    <w:rsid w:val="002B694B"/>
    <w:rsid w:val="002C1447"/>
    <w:rsid w:val="002C1A78"/>
    <w:rsid w:val="002C4A8B"/>
    <w:rsid w:val="002C4CEA"/>
    <w:rsid w:val="002C6631"/>
    <w:rsid w:val="002D104A"/>
    <w:rsid w:val="002D1330"/>
    <w:rsid w:val="002D19B7"/>
    <w:rsid w:val="002D3D07"/>
    <w:rsid w:val="002D3EAF"/>
    <w:rsid w:val="002D5353"/>
    <w:rsid w:val="002D5F6D"/>
    <w:rsid w:val="002D7E29"/>
    <w:rsid w:val="002E1D08"/>
    <w:rsid w:val="002E2397"/>
    <w:rsid w:val="002E259F"/>
    <w:rsid w:val="002F1278"/>
    <w:rsid w:val="002F238B"/>
    <w:rsid w:val="002F270F"/>
    <w:rsid w:val="002F2E5D"/>
    <w:rsid w:val="002F3D51"/>
    <w:rsid w:val="002F45DA"/>
    <w:rsid w:val="002F60A3"/>
    <w:rsid w:val="002F6214"/>
    <w:rsid w:val="002F69CE"/>
    <w:rsid w:val="00301473"/>
    <w:rsid w:val="003053B6"/>
    <w:rsid w:val="00305793"/>
    <w:rsid w:val="00306BD4"/>
    <w:rsid w:val="00307A6F"/>
    <w:rsid w:val="00311B55"/>
    <w:rsid w:val="00311CDC"/>
    <w:rsid w:val="00312B82"/>
    <w:rsid w:val="00314541"/>
    <w:rsid w:val="003151A4"/>
    <w:rsid w:val="0031716F"/>
    <w:rsid w:val="00321B72"/>
    <w:rsid w:val="00324905"/>
    <w:rsid w:val="003252A6"/>
    <w:rsid w:val="003252EA"/>
    <w:rsid w:val="00325D52"/>
    <w:rsid w:val="00325D63"/>
    <w:rsid w:val="003268CD"/>
    <w:rsid w:val="003275C8"/>
    <w:rsid w:val="00327F4B"/>
    <w:rsid w:val="00332F23"/>
    <w:rsid w:val="003339D9"/>
    <w:rsid w:val="00337D43"/>
    <w:rsid w:val="003418FC"/>
    <w:rsid w:val="003422E9"/>
    <w:rsid w:val="003425D8"/>
    <w:rsid w:val="00342C8F"/>
    <w:rsid w:val="00344DB1"/>
    <w:rsid w:val="003467D6"/>
    <w:rsid w:val="0034764C"/>
    <w:rsid w:val="0034793B"/>
    <w:rsid w:val="003500C1"/>
    <w:rsid w:val="003516BD"/>
    <w:rsid w:val="00353F06"/>
    <w:rsid w:val="00360366"/>
    <w:rsid w:val="00360E25"/>
    <w:rsid w:val="0036108E"/>
    <w:rsid w:val="00362087"/>
    <w:rsid w:val="0036447D"/>
    <w:rsid w:val="0036526D"/>
    <w:rsid w:val="003652CA"/>
    <w:rsid w:val="00367774"/>
    <w:rsid w:val="003708B9"/>
    <w:rsid w:val="00375473"/>
    <w:rsid w:val="00376F19"/>
    <w:rsid w:val="003770FE"/>
    <w:rsid w:val="00377522"/>
    <w:rsid w:val="00383CB0"/>
    <w:rsid w:val="0038763C"/>
    <w:rsid w:val="00387A4D"/>
    <w:rsid w:val="00390CA9"/>
    <w:rsid w:val="003927D6"/>
    <w:rsid w:val="00393B78"/>
    <w:rsid w:val="00393CE1"/>
    <w:rsid w:val="00395060"/>
    <w:rsid w:val="00397302"/>
    <w:rsid w:val="003A0739"/>
    <w:rsid w:val="003A129A"/>
    <w:rsid w:val="003A37EE"/>
    <w:rsid w:val="003A4631"/>
    <w:rsid w:val="003B0B56"/>
    <w:rsid w:val="003B0F11"/>
    <w:rsid w:val="003B1CC7"/>
    <w:rsid w:val="003B24F0"/>
    <w:rsid w:val="003B686C"/>
    <w:rsid w:val="003C0245"/>
    <w:rsid w:val="003C3464"/>
    <w:rsid w:val="003C3B8E"/>
    <w:rsid w:val="003C3DED"/>
    <w:rsid w:val="003C539B"/>
    <w:rsid w:val="003C5C37"/>
    <w:rsid w:val="003C7C2B"/>
    <w:rsid w:val="003D01C7"/>
    <w:rsid w:val="003D1094"/>
    <w:rsid w:val="003D508A"/>
    <w:rsid w:val="003D5502"/>
    <w:rsid w:val="003D642D"/>
    <w:rsid w:val="003D6993"/>
    <w:rsid w:val="003D76A0"/>
    <w:rsid w:val="003E26FB"/>
    <w:rsid w:val="003E3100"/>
    <w:rsid w:val="003E4275"/>
    <w:rsid w:val="003E4918"/>
    <w:rsid w:val="003E4B6B"/>
    <w:rsid w:val="003E4D04"/>
    <w:rsid w:val="003E64D5"/>
    <w:rsid w:val="003F2198"/>
    <w:rsid w:val="003F341D"/>
    <w:rsid w:val="003F4031"/>
    <w:rsid w:val="003F7842"/>
    <w:rsid w:val="00400A1F"/>
    <w:rsid w:val="004010F2"/>
    <w:rsid w:val="00403129"/>
    <w:rsid w:val="004039B1"/>
    <w:rsid w:val="00404874"/>
    <w:rsid w:val="0040557D"/>
    <w:rsid w:val="00407228"/>
    <w:rsid w:val="00407B3D"/>
    <w:rsid w:val="0041130B"/>
    <w:rsid w:val="00412DB9"/>
    <w:rsid w:val="00415619"/>
    <w:rsid w:val="004160BE"/>
    <w:rsid w:val="00420620"/>
    <w:rsid w:val="0042148F"/>
    <w:rsid w:val="004215FF"/>
    <w:rsid w:val="0042231C"/>
    <w:rsid w:val="00422640"/>
    <w:rsid w:val="00422B5C"/>
    <w:rsid w:val="00422DB6"/>
    <w:rsid w:val="00423DF5"/>
    <w:rsid w:val="004241A0"/>
    <w:rsid w:val="00425385"/>
    <w:rsid w:val="00425A9E"/>
    <w:rsid w:val="00426088"/>
    <w:rsid w:val="00427C9F"/>
    <w:rsid w:val="00431652"/>
    <w:rsid w:val="00432F34"/>
    <w:rsid w:val="00433D05"/>
    <w:rsid w:val="00434343"/>
    <w:rsid w:val="00434712"/>
    <w:rsid w:val="00437862"/>
    <w:rsid w:val="004406E5"/>
    <w:rsid w:val="0044297B"/>
    <w:rsid w:val="004460AE"/>
    <w:rsid w:val="00446340"/>
    <w:rsid w:val="00446568"/>
    <w:rsid w:val="00447D55"/>
    <w:rsid w:val="00450C89"/>
    <w:rsid w:val="00451B97"/>
    <w:rsid w:val="004538B4"/>
    <w:rsid w:val="0045529B"/>
    <w:rsid w:val="0046052A"/>
    <w:rsid w:val="004606E3"/>
    <w:rsid w:val="0046316F"/>
    <w:rsid w:val="004649F6"/>
    <w:rsid w:val="0046576F"/>
    <w:rsid w:val="00465F2C"/>
    <w:rsid w:val="004662BC"/>
    <w:rsid w:val="0046661D"/>
    <w:rsid w:val="00470490"/>
    <w:rsid w:val="0047332D"/>
    <w:rsid w:val="00477071"/>
    <w:rsid w:val="00477932"/>
    <w:rsid w:val="004806F3"/>
    <w:rsid w:val="00482549"/>
    <w:rsid w:val="0048424A"/>
    <w:rsid w:val="00485674"/>
    <w:rsid w:val="00486E49"/>
    <w:rsid w:val="0048793A"/>
    <w:rsid w:val="00487B0E"/>
    <w:rsid w:val="004920AF"/>
    <w:rsid w:val="0049248D"/>
    <w:rsid w:val="00492524"/>
    <w:rsid w:val="004929BA"/>
    <w:rsid w:val="004954C9"/>
    <w:rsid w:val="0049679A"/>
    <w:rsid w:val="00497952"/>
    <w:rsid w:val="00497A1D"/>
    <w:rsid w:val="00497F4F"/>
    <w:rsid w:val="00497FEE"/>
    <w:rsid w:val="004A06AB"/>
    <w:rsid w:val="004A25CB"/>
    <w:rsid w:val="004A36E7"/>
    <w:rsid w:val="004A6DA5"/>
    <w:rsid w:val="004A707D"/>
    <w:rsid w:val="004B2FB8"/>
    <w:rsid w:val="004B3D72"/>
    <w:rsid w:val="004C2C47"/>
    <w:rsid w:val="004C31BA"/>
    <w:rsid w:val="004C327A"/>
    <w:rsid w:val="004C331E"/>
    <w:rsid w:val="004C3957"/>
    <w:rsid w:val="004C4AED"/>
    <w:rsid w:val="004C4ED0"/>
    <w:rsid w:val="004C50ED"/>
    <w:rsid w:val="004C6D8B"/>
    <w:rsid w:val="004D1134"/>
    <w:rsid w:val="004D179F"/>
    <w:rsid w:val="004D3AB1"/>
    <w:rsid w:val="004D44B5"/>
    <w:rsid w:val="004D6FB5"/>
    <w:rsid w:val="004D7A24"/>
    <w:rsid w:val="004E1E22"/>
    <w:rsid w:val="004E355B"/>
    <w:rsid w:val="004E4060"/>
    <w:rsid w:val="004E5374"/>
    <w:rsid w:val="004E53E5"/>
    <w:rsid w:val="004E547E"/>
    <w:rsid w:val="004E565B"/>
    <w:rsid w:val="004E589B"/>
    <w:rsid w:val="004E7456"/>
    <w:rsid w:val="004E7D87"/>
    <w:rsid w:val="004E7E13"/>
    <w:rsid w:val="004F0540"/>
    <w:rsid w:val="004F18FA"/>
    <w:rsid w:val="004F3899"/>
    <w:rsid w:val="004F3D33"/>
    <w:rsid w:val="004F6077"/>
    <w:rsid w:val="00500585"/>
    <w:rsid w:val="00500D44"/>
    <w:rsid w:val="005013DC"/>
    <w:rsid w:val="005014AA"/>
    <w:rsid w:val="005030F7"/>
    <w:rsid w:val="005059A5"/>
    <w:rsid w:val="005112F5"/>
    <w:rsid w:val="00513693"/>
    <w:rsid w:val="005149C4"/>
    <w:rsid w:val="00517797"/>
    <w:rsid w:val="00520474"/>
    <w:rsid w:val="00522956"/>
    <w:rsid w:val="00522ADF"/>
    <w:rsid w:val="00522D54"/>
    <w:rsid w:val="00524BE3"/>
    <w:rsid w:val="005252A9"/>
    <w:rsid w:val="00525804"/>
    <w:rsid w:val="00526909"/>
    <w:rsid w:val="005272B6"/>
    <w:rsid w:val="00527C5E"/>
    <w:rsid w:val="00530887"/>
    <w:rsid w:val="00531824"/>
    <w:rsid w:val="00531BDC"/>
    <w:rsid w:val="00531F06"/>
    <w:rsid w:val="005342B4"/>
    <w:rsid w:val="00541BED"/>
    <w:rsid w:val="00542B1E"/>
    <w:rsid w:val="00542DE8"/>
    <w:rsid w:val="005449AD"/>
    <w:rsid w:val="0054502A"/>
    <w:rsid w:val="00545136"/>
    <w:rsid w:val="005463C0"/>
    <w:rsid w:val="005503C2"/>
    <w:rsid w:val="005527BB"/>
    <w:rsid w:val="00552D39"/>
    <w:rsid w:val="005545FD"/>
    <w:rsid w:val="00556C0E"/>
    <w:rsid w:val="005574A4"/>
    <w:rsid w:val="00563CFB"/>
    <w:rsid w:val="00564554"/>
    <w:rsid w:val="0056472C"/>
    <w:rsid w:val="00564F50"/>
    <w:rsid w:val="00565030"/>
    <w:rsid w:val="00572007"/>
    <w:rsid w:val="00573CB5"/>
    <w:rsid w:val="00574B23"/>
    <w:rsid w:val="00574F3E"/>
    <w:rsid w:val="0057765B"/>
    <w:rsid w:val="005777BE"/>
    <w:rsid w:val="00580E98"/>
    <w:rsid w:val="005829D3"/>
    <w:rsid w:val="00584F02"/>
    <w:rsid w:val="00585E3F"/>
    <w:rsid w:val="005868A4"/>
    <w:rsid w:val="00586F33"/>
    <w:rsid w:val="005926AA"/>
    <w:rsid w:val="00596268"/>
    <w:rsid w:val="005A0F20"/>
    <w:rsid w:val="005A1336"/>
    <w:rsid w:val="005A1D7F"/>
    <w:rsid w:val="005A3DED"/>
    <w:rsid w:val="005A43FD"/>
    <w:rsid w:val="005A461C"/>
    <w:rsid w:val="005A6363"/>
    <w:rsid w:val="005A6A27"/>
    <w:rsid w:val="005A6A7D"/>
    <w:rsid w:val="005A6AAE"/>
    <w:rsid w:val="005A6B9E"/>
    <w:rsid w:val="005A6F84"/>
    <w:rsid w:val="005A7AB8"/>
    <w:rsid w:val="005A7C04"/>
    <w:rsid w:val="005B0547"/>
    <w:rsid w:val="005B0A60"/>
    <w:rsid w:val="005B1261"/>
    <w:rsid w:val="005B4F92"/>
    <w:rsid w:val="005B5BE1"/>
    <w:rsid w:val="005B6489"/>
    <w:rsid w:val="005B7764"/>
    <w:rsid w:val="005C00B2"/>
    <w:rsid w:val="005C0856"/>
    <w:rsid w:val="005C1FC6"/>
    <w:rsid w:val="005C2582"/>
    <w:rsid w:val="005C5A82"/>
    <w:rsid w:val="005C6209"/>
    <w:rsid w:val="005C6525"/>
    <w:rsid w:val="005C71C3"/>
    <w:rsid w:val="005D096D"/>
    <w:rsid w:val="005D0FC1"/>
    <w:rsid w:val="005D1AA4"/>
    <w:rsid w:val="005D26CF"/>
    <w:rsid w:val="005D5361"/>
    <w:rsid w:val="005D752C"/>
    <w:rsid w:val="005E0847"/>
    <w:rsid w:val="005E0BDF"/>
    <w:rsid w:val="005E14A0"/>
    <w:rsid w:val="005E2799"/>
    <w:rsid w:val="005E6AAF"/>
    <w:rsid w:val="005E7002"/>
    <w:rsid w:val="005E750C"/>
    <w:rsid w:val="005E76BB"/>
    <w:rsid w:val="005F0C23"/>
    <w:rsid w:val="005F1421"/>
    <w:rsid w:val="005F21D8"/>
    <w:rsid w:val="005F3EA5"/>
    <w:rsid w:val="005F405D"/>
    <w:rsid w:val="005F5C08"/>
    <w:rsid w:val="005F754F"/>
    <w:rsid w:val="005F7569"/>
    <w:rsid w:val="006005F1"/>
    <w:rsid w:val="0060399B"/>
    <w:rsid w:val="00603D99"/>
    <w:rsid w:val="0060432B"/>
    <w:rsid w:val="00604B1A"/>
    <w:rsid w:val="00604E92"/>
    <w:rsid w:val="00605FA0"/>
    <w:rsid w:val="0060624C"/>
    <w:rsid w:val="00606578"/>
    <w:rsid w:val="0060678B"/>
    <w:rsid w:val="00610510"/>
    <w:rsid w:val="00620947"/>
    <w:rsid w:val="00621BFD"/>
    <w:rsid w:val="00622781"/>
    <w:rsid w:val="00622D45"/>
    <w:rsid w:val="00622D6E"/>
    <w:rsid w:val="006248B8"/>
    <w:rsid w:val="006249AD"/>
    <w:rsid w:val="00624F1D"/>
    <w:rsid w:val="006329AA"/>
    <w:rsid w:val="0064082A"/>
    <w:rsid w:val="00642A1C"/>
    <w:rsid w:val="00643965"/>
    <w:rsid w:val="00645136"/>
    <w:rsid w:val="00645ABA"/>
    <w:rsid w:val="006465EC"/>
    <w:rsid w:val="0065041F"/>
    <w:rsid w:val="00651B11"/>
    <w:rsid w:val="00654354"/>
    <w:rsid w:val="006556F1"/>
    <w:rsid w:val="0065621A"/>
    <w:rsid w:val="006565AA"/>
    <w:rsid w:val="00661576"/>
    <w:rsid w:val="00663275"/>
    <w:rsid w:val="00667CAD"/>
    <w:rsid w:val="00670613"/>
    <w:rsid w:val="00674A4E"/>
    <w:rsid w:val="006755C2"/>
    <w:rsid w:val="00675D25"/>
    <w:rsid w:val="00677974"/>
    <w:rsid w:val="006779E3"/>
    <w:rsid w:val="00683EB6"/>
    <w:rsid w:val="00685E28"/>
    <w:rsid w:val="00686668"/>
    <w:rsid w:val="006874F9"/>
    <w:rsid w:val="00691577"/>
    <w:rsid w:val="00692527"/>
    <w:rsid w:val="006959AE"/>
    <w:rsid w:val="006A077D"/>
    <w:rsid w:val="006A1E3D"/>
    <w:rsid w:val="006A2E40"/>
    <w:rsid w:val="006A2F65"/>
    <w:rsid w:val="006A3D1D"/>
    <w:rsid w:val="006A52F3"/>
    <w:rsid w:val="006A5ADE"/>
    <w:rsid w:val="006B0FBC"/>
    <w:rsid w:val="006B15BD"/>
    <w:rsid w:val="006B2C9D"/>
    <w:rsid w:val="006B393B"/>
    <w:rsid w:val="006B5464"/>
    <w:rsid w:val="006B5691"/>
    <w:rsid w:val="006B7E79"/>
    <w:rsid w:val="006C342A"/>
    <w:rsid w:val="006C485A"/>
    <w:rsid w:val="006C5A9A"/>
    <w:rsid w:val="006D0758"/>
    <w:rsid w:val="006D10AC"/>
    <w:rsid w:val="006D2035"/>
    <w:rsid w:val="006D322F"/>
    <w:rsid w:val="006D4DD4"/>
    <w:rsid w:val="006D650B"/>
    <w:rsid w:val="006E086D"/>
    <w:rsid w:val="006E3800"/>
    <w:rsid w:val="006E5B9A"/>
    <w:rsid w:val="006F0AAD"/>
    <w:rsid w:val="006F252C"/>
    <w:rsid w:val="006F2C26"/>
    <w:rsid w:val="006F35F0"/>
    <w:rsid w:val="006F46FD"/>
    <w:rsid w:val="006F5A38"/>
    <w:rsid w:val="006F6B20"/>
    <w:rsid w:val="0070039D"/>
    <w:rsid w:val="00700A98"/>
    <w:rsid w:val="00702746"/>
    <w:rsid w:val="007048C9"/>
    <w:rsid w:val="007071EB"/>
    <w:rsid w:val="0070755C"/>
    <w:rsid w:val="007106D7"/>
    <w:rsid w:val="007134C3"/>
    <w:rsid w:val="00714142"/>
    <w:rsid w:val="00715BAF"/>
    <w:rsid w:val="00716328"/>
    <w:rsid w:val="00717AA3"/>
    <w:rsid w:val="0072733A"/>
    <w:rsid w:val="00730920"/>
    <w:rsid w:val="007324BF"/>
    <w:rsid w:val="00732F7B"/>
    <w:rsid w:val="00736149"/>
    <w:rsid w:val="00736C6B"/>
    <w:rsid w:val="00741555"/>
    <w:rsid w:val="00742195"/>
    <w:rsid w:val="0074287B"/>
    <w:rsid w:val="0074417D"/>
    <w:rsid w:val="007444F3"/>
    <w:rsid w:val="00753B81"/>
    <w:rsid w:val="007616AC"/>
    <w:rsid w:val="00761A86"/>
    <w:rsid w:val="00761C83"/>
    <w:rsid w:val="0076269A"/>
    <w:rsid w:val="00764ECD"/>
    <w:rsid w:val="00765FDA"/>
    <w:rsid w:val="00767436"/>
    <w:rsid w:val="00767933"/>
    <w:rsid w:val="00770329"/>
    <w:rsid w:val="007705C2"/>
    <w:rsid w:val="007736FD"/>
    <w:rsid w:val="007744B2"/>
    <w:rsid w:val="007747B5"/>
    <w:rsid w:val="00777183"/>
    <w:rsid w:val="0078146D"/>
    <w:rsid w:val="00783674"/>
    <w:rsid w:val="00783B4D"/>
    <w:rsid w:val="00783E22"/>
    <w:rsid w:val="0078441B"/>
    <w:rsid w:val="00787AF2"/>
    <w:rsid w:val="0079062E"/>
    <w:rsid w:val="007910DC"/>
    <w:rsid w:val="0079216E"/>
    <w:rsid w:val="0079509B"/>
    <w:rsid w:val="007956FC"/>
    <w:rsid w:val="00796FAE"/>
    <w:rsid w:val="007A0FD7"/>
    <w:rsid w:val="007A5DE7"/>
    <w:rsid w:val="007A70C5"/>
    <w:rsid w:val="007A78F7"/>
    <w:rsid w:val="007B0EB8"/>
    <w:rsid w:val="007B1611"/>
    <w:rsid w:val="007B1660"/>
    <w:rsid w:val="007B3065"/>
    <w:rsid w:val="007C0B61"/>
    <w:rsid w:val="007C1465"/>
    <w:rsid w:val="007C4491"/>
    <w:rsid w:val="007D2370"/>
    <w:rsid w:val="007D239C"/>
    <w:rsid w:val="007D374C"/>
    <w:rsid w:val="007D3919"/>
    <w:rsid w:val="007D775F"/>
    <w:rsid w:val="007E2303"/>
    <w:rsid w:val="007E3EB1"/>
    <w:rsid w:val="007E46E0"/>
    <w:rsid w:val="007E4D6F"/>
    <w:rsid w:val="007E58A6"/>
    <w:rsid w:val="007E7610"/>
    <w:rsid w:val="007F0E31"/>
    <w:rsid w:val="007F12BA"/>
    <w:rsid w:val="007F14E9"/>
    <w:rsid w:val="007F26BF"/>
    <w:rsid w:val="007F3408"/>
    <w:rsid w:val="007F3750"/>
    <w:rsid w:val="007F573C"/>
    <w:rsid w:val="007F611E"/>
    <w:rsid w:val="00800B22"/>
    <w:rsid w:val="00800DEB"/>
    <w:rsid w:val="008021D4"/>
    <w:rsid w:val="00804A0A"/>
    <w:rsid w:val="00805361"/>
    <w:rsid w:val="00813018"/>
    <w:rsid w:val="008142C5"/>
    <w:rsid w:val="008143A3"/>
    <w:rsid w:val="0081643D"/>
    <w:rsid w:val="00820057"/>
    <w:rsid w:val="008211D4"/>
    <w:rsid w:val="00823E99"/>
    <w:rsid w:val="00824587"/>
    <w:rsid w:val="00825891"/>
    <w:rsid w:val="008272A0"/>
    <w:rsid w:val="00830022"/>
    <w:rsid w:val="008326AD"/>
    <w:rsid w:val="0083333D"/>
    <w:rsid w:val="00833915"/>
    <w:rsid w:val="0083465F"/>
    <w:rsid w:val="008433BC"/>
    <w:rsid w:val="0084499C"/>
    <w:rsid w:val="00845439"/>
    <w:rsid w:val="00846037"/>
    <w:rsid w:val="008500D3"/>
    <w:rsid w:val="008520D1"/>
    <w:rsid w:val="00852A8E"/>
    <w:rsid w:val="008537CC"/>
    <w:rsid w:val="00854C88"/>
    <w:rsid w:val="00855B3C"/>
    <w:rsid w:val="00861169"/>
    <w:rsid w:val="00861CC3"/>
    <w:rsid w:val="0086280A"/>
    <w:rsid w:val="00865A8C"/>
    <w:rsid w:val="00876295"/>
    <w:rsid w:val="0087755D"/>
    <w:rsid w:val="0088085F"/>
    <w:rsid w:val="008809B1"/>
    <w:rsid w:val="00880FBD"/>
    <w:rsid w:val="008824FD"/>
    <w:rsid w:val="00883D8E"/>
    <w:rsid w:val="008869DC"/>
    <w:rsid w:val="00890F93"/>
    <w:rsid w:val="00891F11"/>
    <w:rsid w:val="00893BBA"/>
    <w:rsid w:val="00894768"/>
    <w:rsid w:val="00897B79"/>
    <w:rsid w:val="008A2862"/>
    <w:rsid w:val="008A348D"/>
    <w:rsid w:val="008A4430"/>
    <w:rsid w:val="008A709F"/>
    <w:rsid w:val="008B0948"/>
    <w:rsid w:val="008B09AC"/>
    <w:rsid w:val="008B0D2A"/>
    <w:rsid w:val="008B1675"/>
    <w:rsid w:val="008B26E9"/>
    <w:rsid w:val="008B3989"/>
    <w:rsid w:val="008B3FD4"/>
    <w:rsid w:val="008B4431"/>
    <w:rsid w:val="008B44F9"/>
    <w:rsid w:val="008B4E1F"/>
    <w:rsid w:val="008B52A7"/>
    <w:rsid w:val="008C01B0"/>
    <w:rsid w:val="008C2E9F"/>
    <w:rsid w:val="008C6409"/>
    <w:rsid w:val="008C69FB"/>
    <w:rsid w:val="008C70E7"/>
    <w:rsid w:val="008C79C8"/>
    <w:rsid w:val="008D0418"/>
    <w:rsid w:val="008D16CD"/>
    <w:rsid w:val="008D1A97"/>
    <w:rsid w:val="008D58C3"/>
    <w:rsid w:val="008D60E8"/>
    <w:rsid w:val="008D6D74"/>
    <w:rsid w:val="008D759F"/>
    <w:rsid w:val="008E12D2"/>
    <w:rsid w:val="008E3AF4"/>
    <w:rsid w:val="008E473F"/>
    <w:rsid w:val="008E5FFE"/>
    <w:rsid w:val="008E7025"/>
    <w:rsid w:val="008F0586"/>
    <w:rsid w:val="008F1B96"/>
    <w:rsid w:val="008F231D"/>
    <w:rsid w:val="008F3201"/>
    <w:rsid w:val="008F3333"/>
    <w:rsid w:val="008F3613"/>
    <w:rsid w:val="00900586"/>
    <w:rsid w:val="009010AA"/>
    <w:rsid w:val="00902467"/>
    <w:rsid w:val="00903F82"/>
    <w:rsid w:val="00904632"/>
    <w:rsid w:val="009060EA"/>
    <w:rsid w:val="00907177"/>
    <w:rsid w:val="00911538"/>
    <w:rsid w:val="0091340C"/>
    <w:rsid w:val="009134EB"/>
    <w:rsid w:val="00916204"/>
    <w:rsid w:val="009169DD"/>
    <w:rsid w:val="00920C88"/>
    <w:rsid w:val="009217BD"/>
    <w:rsid w:val="00924088"/>
    <w:rsid w:val="00926357"/>
    <w:rsid w:val="00926868"/>
    <w:rsid w:val="00927779"/>
    <w:rsid w:val="00927A24"/>
    <w:rsid w:val="00931D77"/>
    <w:rsid w:val="00931DE6"/>
    <w:rsid w:val="00933119"/>
    <w:rsid w:val="00933CCD"/>
    <w:rsid w:val="009351EC"/>
    <w:rsid w:val="00935354"/>
    <w:rsid w:val="009375DB"/>
    <w:rsid w:val="00942096"/>
    <w:rsid w:val="009425B6"/>
    <w:rsid w:val="00943865"/>
    <w:rsid w:val="009441DD"/>
    <w:rsid w:val="009444C4"/>
    <w:rsid w:val="00946410"/>
    <w:rsid w:val="0094773F"/>
    <w:rsid w:val="009479A6"/>
    <w:rsid w:val="009506DD"/>
    <w:rsid w:val="00952319"/>
    <w:rsid w:val="00954773"/>
    <w:rsid w:val="00954B5D"/>
    <w:rsid w:val="00954C81"/>
    <w:rsid w:val="00954F82"/>
    <w:rsid w:val="0096014F"/>
    <w:rsid w:val="00960583"/>
    <w:rsid w:val="00960F6E"/>
    <w:rsid w:val="00963CC4"/>
    <w:rsid w:val="00964A25"/>
    <w:rsid w:val="00965658"/>
    <w:rsid w:val="00965725"/>
    <w:rsid w:val="00970801"/>
    <w:rsid w:val="00971427"/>
    <w:rsid w:val="009753B5"/>
    <w:rsid w:val="00975CB1"/>
    <w:rsid w:val="00976B91"/>
    <w:rsid w:val="009813C2"/>
    <w:rsid w:val="00983CB9"/>
    <w:rsid w:val="00984E07"/>
    <w:rsid w:val="00987FB6"/>
    <w:rsid w:val="0099185B"/>
    <w:rsid w:val="00993F5E"/>
    <w:rsid w:val="00995951"/>
    <w:rsid w:val="00996770"/>
    <w:rsid w:val="009969DD"/>
    <w:rsid w:val="009A0BD3"/>
    <w:rsid w:val="009A49AF"/>
    <w:rsid w:val="009A4F43"/>
    <w:rsid w:val="009A6939"/>
    <w:rsid w:val="009A78AA"/>
    <w:rsid w:val="009A7922"/>
    <w:rsid w:val="009B3893"/>
    <w:rsid w:val="009B54D0"/>
    <w:rsid w:val="009B645F"/>
    <w:rsid w:val="009C0CF0"/>
    <w:rsid w:val="009C1F7F"/>
    <w:rsid w:val="009C28C4"/>
    <w:rsid w:val="009C35D2"/>
    <w:rsid w:val="009C4B21"/>
    <w:rsid w:val="009C4D8D"/>
    <w:rsid w:val="009C56C6"/>
    <w:rsid w:val="009D0F10"/>
    <w:rsid w:val="009D2163"/>
    <w:rsid w:val="009D36E6"/>
    <w:rsid w:val="009D3BA9"/>
    <w:rsid w:val="009D4091"/>
    <w:rsid w:val="009D5A6C"/>
    <w:rsid w:val="009D662E"/>
    <w:rsid w:val="009D7807"/>
    <w:rsid w:val="009E1034"/>
    <w:rsid w:val="009E1A1B"/>
    <w:rsid w:val="009E214A"/>
    <w:rsid w:val="009E49D4"/>
    <w:rsid w:val="009E649C"/>
    <w:rsid w:val="009F3FE6"/>
    <w:rsid w:val="00A07FA9"/>
    <w:rsid w:val="00A107D7"/>
    <w:rsid w:val="00A12968"/>
    <w:rsid w:val="00A20385"/>
    <w:rsid w:val="00A21FAB"/>
    <w:rsid w:val="00A229E7"/>
    <w:rsid w:val="00A25054"/>
    <w:rsid w:val="00A25F73"/>
    <w:rsid w:val="00A2617E"/>
    <w:rsid w:val="00A30192"/>
    <w:rsid w:val="00A309B1"/>
    <w:rsid w:val="00A309DE"/>
    <w:rsid w:val="00A35941"/>
    <w:rsid w:val="00A35BBF"/>
    <w:rsid w:val="00A361CD"/>
    <w:rsid w:val="00A402A4"/>
    <w:rsid w:val="00A41B99"/>
    <w:rsid w:val="00A4233F"/>
    <w:rsid w:val="00A43202"/>
    <w:rsid w:val="00A437A3"/>
    <w:rsid w:val="00A439AF"/>
    <w:rsid w:val="00A43A4B"/>
    <w:rsid w:val="00A465BF"/>
    <w:rsid w:val="00A51FA8"/>
    <w:rsid w:val="00A62E07"/>
    <w:rsid w:val="00A646FF"/>
    <w:rsid w:val="00A64BE4"/>
    <w:rsid w:val="00A674C6"/>
    <w:rsid w:val="00A70473"/>
    <w:rsid w:val="00A71A06"/>
    <w:rsid w:val="00A72795"/>
    <w:rsid w:val="00A72DA9"/>
    <w:rsid w:val="00A76A24"/>
    <w:rsid w:val="00A76E56"/>
    <w:rsid w:val="00A7707A"/>
    <w:rsid w:val="00A77640"/>
    <w:rsid w:val="00A77FD2"/>
    <w:rsid w:val="00A80A58"/>
    <w:rsid w:val="00A82F96"/>
    <w:rsid w:val="00A836CC"/>
    <w:rsid w:val="00A84A3D"/>
    <w:rsid w:val="00A84C94"/>
    <w:rsid w:val="00A87EF6"/>
    <w:rsid w:val="00A91679"/>
    <w:rsid w:val="00A91F53"/>
    <w:rsid w:val="00A92106"/>
    <w:rsid w:val="00A9255B"/>
    <w:rsid w:val="00A935FB"/>
    <w:rsid w:val="00A93950"/>
    <w:rsid w:val="00A94425"/>
    <w:rsid w:val="00A957A6"/>
    <w:rsid w:val="00A9684F"/>
    <w:rsid w:val="00A97612"/>
    <w:rsid w:val="00AA232E"/>
    <w:rsid w:val="00AA3033"/>
    <w:rsid w:val="00AA51A4"/>
    <w:rsid w:val="00AA617B"/>
    <w:rsid w:val="00AB2E35"/>
    <w:rsid w:val="00AB3804"/>
    <w:rsid w:val="00AB46AC"/>
    <w:rsid w:val="00AB5AEC"/>
    <w:rsid w:val="00AB6BC0"/>
    <w:rsid w:val="00AC0BB0"/>
    <w:rsid w:val="00AC1D15"/>
    <w:rsid w:val="00AC3936"/>
    <w:rsid w:val="00AC3F2A"/>
    <w:rsid w:val="00AC6D50"/>
    <w:rsid w:val="00AC6D8E"/>
    <w:rsid w:val="00AC79BC"/>
    <w:rsid w:val="00AC7AA8"/>
    <w:rsid w:val="00AD2A3A"/>
    <w:rsid w:val="00AD53B5"/>
    <w:rsid w:val="00AD6C34"/>
    <w:rsid w:val="00AD747C"/>
    <w:rsid w:val="00AE0A8E"/>
    <w:rsid w:val="00AE28C5"/>
    <w:rsid w:val="00AE62F5"/>
    <w:rsid w:val="00AE7814"/>
    <w:rsid w:val="00AF12AF"/>
    <w:rsid w:val="00AF1664"/>
    <w:rsid w:val="00AF1B18"/>
    <w:rsid w:val="00AF2843"/>
    <w:rsid w:val="00AF4CD7"/>
    <w:rsid w:val="00AF54F2"/>
    <w:rsid w:val="00AF5AB2"/>
    <w:rsid w:val="00AF6E14"/>
    <w:rsid w:val="00B00303"/>
    <w:rsid w:val="00B018A9"/>
    <w:rsid w:val="00B01FA6"/>
    <w:rsid w:val="00B05088"/>
    <w:rsid w:val="00B0734E"/>
    <w:rsid w:val="00B0753D"/>
    <w:rsid w:val="00B07BAB"/>
    <w:rsid w:val="00B07CE9"/>
    <w:rsid w:val="00B13A1D"/>
    <w:rsid w:val="00B20DC7"/>
    <w:rsid w:val="00B221E1"/>
    <w:rsid w:val="00B250BA"/>
    <w:rsid w:val="00B26536"/>
    <w:rsid w:val="00B30A3B"/>
    <w:rsid w:val="00B32E3D"/>
    <w:rsid w:val="00B3789B"/>
    <w:rsid w:val="00B42EEE"/>
    <w:rsid w:val="00B45EEF"/>
    <w:rsid w:val="00B4649E"/>
    <w:rsid w:val="00B511FD"/>
    <w:rsid w:val="00B547B3"/>
    <w:rsid w:val="00B56271"/>
    <w:rsid w:val="00B576F9"/>
    <w:rsid w:val="00B61ACC"/>
    <w:rsid w:val="00B62063"/>
    <w:rsid w:val="00B62C80"/>
    <w:rsid w:val="00B70305"/>
    <w:rsid w:val="00B70AE9"/>
    <w:rsid w:val="00B71111"/>
    <w:rsid w:val="00B71218"/>
    <w:rsid w:val="00B732D6"/>
    <w:rsid w:val="00B73C68"/>
    <w:rsid w:val="00B74FD8"/>
    <w:rsid w:val="00B75C12"/>
    <w:rsid w:val="00B75FB1"/>
    <w:rsid w:val="00B7744C"/>
    <w:rsid w:val="00B80884"/>
    <w:rsid w:val="00B816F5"/>
    <w:rsid w:val="00B82279"/>
    <w:rsid w:val="00B839D6"/>
    <w:rsid w:val="00B95A07"/>
    <w:rsid w:val="00B97460"/>
    <w:rsid w:val="00B9788E"/>
    <w:rsid w:val="00BA01BC"/>
    <w:rsid w:val="00BA02F2"/>
    <w:rsid w:val="00BA1203"/>
    <w:rsid w:val="00BA4935"/>
    <w:rsid w:val="00BA4DE5"/>
    <w:rsid w:val="00BA59A3"/>
    <w:rsid w:val="00BA70CB"/>
    <w:rsid w:val="00BB0745"/>
    <w:rsid w:val="00BB4C28"/>
    <w:rsid w:val="00BB5569"/>
    <w:rsid w:val="00BB78B0"/>
    <w:rsid w:val="00BC0FE9"/>
    <w:rsid w:val="00BC34CC"/>
    <w:rsid w:val="00BC3A21"/>
    <w:rsid w:val="00BC3CC1"/>
    <w:rsid w:val="00BC54D6"/>
    <w:rsid w:val="00BC56A9"/>
    <w:rsid w:val="00BD097D"/>
    <w:rsid w:val="00BD1DF8"/>
    <w:rsid w:val="00BD3843"/>
    <w:rsid w:val="00BD3935"/>
    <w:rsid w:val="00BD4224"/>
    <w:rsid w:val="00BE4662"/>
    <w:rsid w:val="00BE48AC"/>
    <w:rsid w:val="00BF08EE"/>
    <w:rsid w:val="00BF3553"/>
    <w:rsid w:val="00BF3CAE"/>
    <w:rsid w:val="00BF4CE9"/>
    <w:rsid w:val="00BF54F2"/>
    <w:rsid w:val="00BF5C3D"/>
    <w:rsid w:val="00BF6E05"/>
    <w:rsid w:val="00BF7A82"/>
    <w:rsid w:val="00BF7AAE"/>
    <w:rsid w:val="00C01FCE"/>
    <w:rsid w:val="00C02BAD"/>
    <w:rsid w:val="00C048DB"/>
    <w:rsid w:val="00C05509"/>
    <w:rsid w:val="00C05CB6"/>
    <w:rsid w:val="00C073C6"/>
    <w:rsid w:val="00C10DE7"/>
    <w:rsid w:val="00C130D3"/>
    <w:rsid w:val="00C13B09"/>
    <w:rsid w:val="00C2315E"/>
    <w:rsid w:val="00C2383E"/>
    <w:rsid w:val="00C23DFF"/>
    <w:rsid w:val="00C302EE"/>
    <w:rsid w:val="00C307B3"/>
    <w:rsid w:val="00C30B87"/>
    <w:rsid w:val="00C33011"/>
    <w:rsid w:val="00C351BF"/>
    <w:rsid w:val="00C37C5C"/>
    <w:rsid w:val="00C41333"/>
    <w:rsid w:val="00C4169F"/>
    <w:rsid w:val="00C41B9F"/>
    <w:rsid w:val="00C426B9"/>
    <w:rsid w:val="00C42CA8"/>
    <w:rsid w:val="00C441C7"/>
    <w:rsid w:val="00C4744C"/>
    <w:rsid w:val="00C475F4"/>
    <w:rsid w:val="00C47B0E"/>
    <w:rsid w:val="00C50940"/>
    <w:rsid w:val="00C512F0"/>
    <w:rsid w:val="00C54524"/>
    <w:rsid w:val="00C55A97"/>
    <w:rsid w:val="00C57C3E"/>
    <w:rsid w:val="00C6099C"/>
    <w:rsid w:val="00C619AB"/>
    <w:rsid w:val="00C61E77"/>
    <w:rsid w:val="00C62F7E"/>
    <w:rsid w:val="00C66D7E"/>
    <w:rsid w:val="00C70053"/>
    <w:rsid w:val="00C70337"/>
    <w:rsid w:val="00C70EAB"/>
    <w:rsid w:val="00C71485"/>
    <w:rsid w:val="00C7277E"/>
    <w:rsid w:val="00C7319C"/>
    <w:rsid w:val="00C7373D"/>
    <w:rsid w:val="00C775EE"/>
    <w:rsid w:val="00C77C09"/>
    <w:rsid w:val="00C80083"/>
    <w:rsid w:val="00C80C4F"/>
    <w:rsid w:val="00C83A22"/>
    <w:rsid w:val="00C83F15"/>
    <w:rsid w:val="00C84D9F"/>
    <w:rsid w:val="00C87A0E"/>
    <w:rsid w:val="00C87C04"/>
    <w:rsid w:val="00C90CD4"/>
    <w:rsid w:val="00C930D4"/>
    <w:rsid w:val="00C9399B"/>
    <w:rsid w:val="00C93F0B"/>
    <w:rsid w:val="00C941C6"/>
    <w:rsid w:val="00C96F9D"/>
    <w:rsid w:val="00C973B2"/>
    <w:rsid w:val="00C973DD"/>
    <w:rsid w:val="00C97C88"/>
    <w:rsid w:val="00CA1286"/>
    <w:rsid w:val="00CA1B2B"/>
    <w:rsid w:val="00CA4012"/>
    <w:rsid w:val="00CA4892"/>
    <w:rsid w:val="00CA50EF"/>
    <w:rsid w:val="00CA67EB"/>
    <w:rsid w:val="00CB0564"/>
    <w:rsid w:val="00CB1D45"/>
    <w:rsid w:val="00CB2038"/>
    <w:rsid w:val="00CB535A"/>
    <w:rsid w:val="00CB6D8F"/>
    <w:rsid w:val="00CC00CA"/>
    <w:rsid w:val="00CC0585"/>
    <w:rsid w:val="00CC0648"/>
    <w:rsid w:val="00CC0C3D"/>
    <w:rsid w:val="00CC1E59"/>
    <w:rsid w:val="00CC34B0"/>
    <w:rsid w:val="00CC62B3"/>
    <w:rsid w:val="00CD0B77"/>
    <w:rsid w:val="00CD4492"/>
    <w:rsid w:val="00CD6B17"/>
    <w:rsid w:val="00CD7A3A"/>
    <w:rsid w:val="00CE3AEF"/>
    <w:rsid w:val="00CE45F9"/>
    <w:rsid w:val="00CE4FD6"/>
    <w:rsid w:val="00CE6537"/>
    <w:rsid w:val="00CF3227"/>
    <w:rsid w:val="00CF3D7E"/>
    <w:rsid w:val="00CF3F73"/>
    <w:rsid w:val="00CF51ED"/>
    <w:rsid w:val="00CF60EA"/>
    <w:rsid w:val="00D00698"/>
    <w:rsid w:val="00D00D0A"/>
    <w:rsid w:val="00D02C52"/>
    <w:rsid w:val="00D030A3"/>
    <w:rsid w:val="00D043DF"/>
    <w:rsid w:val="00D057A2"/>
    <w:rsid w:val="00D06263"/>
    <w:rsid w:val="00D078BC"/>
    <w:rsid w:val="00D10DD5"/>
    <w:rsid w:val="00D10DFA"/>
    <w:rsid w:val="00D11158"/>
    <w:rsid w:val="00D1185A"/>
    <w:rsid w:val="00D131C0"/>
    <w:rsid w:val="00D144BA"/>
    <w:rsid w:val="00D15745"/>
    <w:rsid w:val="00D17D06"/>
    <w:rsid w:val="00D223C3"/>
    <w:rsid w:val="00D3004D"/>
    <w:rsid w:val="00D339EB"/>
    <w:rsid w:val="00D36D60"/>
    <w:rsid w:val="00D372B3"/>
    <w:rsid w:val="00D406B9"/>
    <w:rsid w:val="00D41D25"/>
    <w:rsid w:val="00D45B4A"/>
    <w:rsid w:val="00D47ABB"/>
    <w:rsid w:val="00D509C7"/>
    <w:rsid w:val="00D54526"/>
    <w:rsid w:val="00D561B9"/>
    <w:rsid w:val="00D605C3"/>
    <w:rsid w:val="00D60F59"/>
    <w:rsid w:val="00D60F79"/>
    <w:rsid w:val="00D612E2"/>
    <w:rsid w:val="00D62C02"/>
    <w:rsid w:val="00D62F83"/>
    <w:rsid w:val="00D63D64"/>
    <w:rsid w:val="00D64449"/>
    <w:rsid w:val="00D64A9A"/>
    <w:rsid w:val="00D66262"/>
    <w:rsid w:val="00D66331"/>
    <w:rsid w:val="00D716CD"/>
    <w:rsid w:val="00D726F5"/>
    <w:rsid w:val="00D72FF8"/>
    <w:rsid w:val="00D734E2"/>
    <w:rsid w:val="00D7362C"/>
    <w:rsid w:val="00D74744"/>
    <w:rsid w:val="00D758D7"/>
    <w:rsid w:val="00D75B74"/>
    <w:rsid w:val="00D80742"/>
    <w:rsid w:val="00D818E9"/>
    <w:rsid w:val="00D8212E"/>
    <w:rsid w:val="00D843B9"/>
    <w:rsid w:val="00D8584A"/>
    <w:rsid w:val="00D85D57"/>
    <w:rsid w:val="00D862F0"/>
    <w:rsid w:val="00D86506"/>
    <w:rsid w:val="00D904B8"/>
    <w:rsid w:val="00D90AE8"/>
    <w:rsid w:val="00D91EBF"/>
    <w:rsid w:val="00D9201E"/>
    <w:rsid w:val="00D93D9F"/>
    <w:rsid w:val="00D953BC"/>
    <w:rsid w:val="00D9788B"/>
    <w:rsid w:val="00DA231E"/>
    <w:rsid w:val="00DA2597"/>
    <w:rsid w:val="00DA27FB"/>
    <w:rsid w:val="00DA4075"/>
    <w:rsid w:val="00DA449B"/>
    <w:rsid w:val="00DA5CEF"/>
    <w:rsid w:val="00DA72F6"/>
    <w:rsid w:val="00DA76AD"/>
    <w:rsid w:val="00DA76D5"/>
    <w:rsid w:val="00DB0866"/>
    <w:rsid w:val="00DB1C28"/>
    <w:rsid w:val="00DB3746"/>
    <w:rsid w:val="00DB46D4"/>
    <w:rsid w:val="00DB4F5B"/>
    <w:rsid w:val="00DB6DAC"/>
    <w:rsid w:val="00DB6FC1"/>
    <w:rsid w:val="00DB7D14"/>
    <w:rsid w:val="00DC0B1E"/>
    <w:rsid w:val="00DC1A3A"/>
    <w:rsid w:val="00DC252E"/>
    <w:rsid w:val="00DC2E06"/>
    <w:rsid w:val="00DC38FF"/>
    <w:rsid w:val="00DD1083"/>
    <w:rsid w:val="00DD10B5"/>
    <w:rsid w:val="00DD129F"/>
    <w:rsid w:val="00DD1B78"/>
    <w:rsid w:val="00DD24C8"/>
    <w:rsid w:val="00DD26CE"/>
    <w:rsid w:val="00DD2B8F"/>
    <w:rsid w:val="00DD33C6"/>
    <w:rsid w:val="00DD3D2E"/>
    <w:rsid w:val="00DD63C3"/>
    <w:rsid w:val="00DD6EA9"/>
    <w:rsid w:val="00DD7178"/>
    <w:rsid w:val="00DE0B80"/>
    <w:rsid w:val="00DE107F"/>
    <w:rsid w:val="00DE26D3"/>
    <w:rsid w:val="00DE496C"/>
    <w:rsid w:val="00DE695F"/>
    <w:rsid w:val="00DE6EF6"/>
    <w:rsid w:val="00DE7BC3"/>
    <w:rsid w:val="00DF0346"/>
    <w:rsid w:val="00DF056C"/>
    <w:rsid w:val="00DF0BA6"/>
    <w:rsid w:val="00DF1341"/>
    <w:rsid w:val="00DF1CED"/>
    <w:rsid w:val="00DF348C"/>
    <w:rsid w:val="00DF3561"/>
    <w:rsid w:val="00DF4049"/>
    <w:rsid w:val="00DF470E"/>
    <w:rsid w:val="00DF48F1"/>
    <w:rsid w:val="00DF5701"/>
    <w:rsid w:val="00E00D06"/>
    <w:rsid w:val="00E02933"/>
    <w:rsid w:val="00E03889"/>
    <w:rsid w:val="00E0462C"/>
    <w:rsid w:val="00E056B1"/>
    <w:rsid w:val="00E07406"/>
    <w:rsid w:val="00E11D3D"/>
    <w:rsid w:val="00E133B9"/>
    <w:rsid w:val="00E13483"/>
    <w:rsid w:val="00E1564B"/>
    <w:rsid w:val="00E16F9D"/>
    <w:rsid w:val="00E21CF0"/>
    <w:rsid w:val="00E24F6C"/>
    <w:rsid w:val="00E25791"/>
    <w:rsid w:val="00E25CA8"/>
    <w:rsid w:val="00E30521"/>
    <w:rsid w:val="00E30FE1"/>
    <w:rsid w:val="00E319FF"/>
    <w:rsid w:val="00E31BE5"/>
    <w:rsid w:val="00E349E0"/>
    <w:rsid w:val="00E3689B"/>
    <w:rsid w:val="00E3740F"/>
    <w:rsid w:val="00E374D7"/>
    <w:rsid w:val="00E37C4D"/>
    <w:rsid w:val="00E420D9"/>
    <w:rsid w:val="00E42435"/>
    <w:rsid w:val="00E43314"/>
    <w:rsid w:val="00E43434"/>
    <w:rsid w:val="00E4799C"/>
    <w:rsid w:val="00E5355D"/>
    <w:rsid w:val="00E5369E"/>
    <w:rsid w:val="00E5511D"/>
    <w:rsid w:val="00E55E99"/>
    <w:rsid w:val="00E56943"/>
    <w:rsid w:val="00E605A3"/>
    <w:rsid w:val="00E61CE4"/>
    <w:rsid w:val="00E621F1"/>
    <w:rsid w:val="00E6241C"/>
    <w:rsid w:val="00E62B52"/>
    <w:rsid w:val="00E62FC5"/>
    <w:rsid w:val="00E63BB0"/>
    <w:rsid w:val="00E653A9"/>
    <w:rsid w:val="00E7049F"/>
    <w:rsid w:val="00E7251D"/>
    <w:rsid w:val="00E74CA9"/>
    <w:rsid w:val="00E75983"/>
    <w:rsid w:val="00E75F2F"/>
    <w:rsid w:val="00E7674E"/>
    <w:rsid w:val="00E77267"/>
    <w:rsid w:val="00E836A4"/>
    <w:rsid w:val="00E850C6"/>
    <w:rsid w:val="00E92232"/>
    <w:rsid w:val="00E9638F"/>
    <w:rsid w:val="00E96D86"/>
    <w:rsid w:val="00E97454"/>
    <w:rsid w:val="00EA103D"/>
    <w:rsid w:val="00EA1F1E"/>
    <w:rsid w:val="00EA38D2"/>
    <w:rsid w:val="00EA3CF4"/>
    <w:rsid w:val="00EA4019"/>
    <w:rsid w:val="00EA488A"/>
    <w:rsid w:val="00EB01F8"/>
    <w:rsid w:val="00EB27FC"/>
    <w:rsid w:val="00EB3BCA"/>
    <w:rsid w:val="00EB476E"/>
    <w:rsid w:val="00EB77EE"/>
    <w:rsid w:val="00EC25F8"/>
    <w:rsid w:val="00EC4DED"/>
    <w:rsid w:val="00EC7CA6"/>
    <w:rsid w:val="00ED16E2"/>
    <w:rsid w:val="00ED4D2A"/>
    <w:rsid w:val="00ED625B"/>
    <w:rsid w:val="00EE04CC"/>
    <w:rsid w:val="00EE518D"/>
    <w:rsid w:val="00EF075A"/>
    <w:rsid w:val="00EF31BF"/>
    <w:rsid w:val="00EF3DF6"/>
    <w:rsid w:val="00EF5B6B"/>
    <w:rsid w:val="00EF737A"/>
    <w:rsid w:val="00F00B45"/>
    <w:rsid w:val="00F00D93"/>
    <w:rsid w:val="00F01E8C"/>
    <w:rsid w:val="00F02266"/>
    <w:rsid w:val="00F0290C"/>
    <w:rsid w:val="00F031E5"/>
    <w:rsid w:val="00F0335A"/>
    <w:rsid w:val="00F06D0D"/>
    <w:rsid w:val="00F07583"/>
    <w:rsid w:val="00F111B5"/>
    <w:rsid w:val="00F147E9"/>
    <w:rsid w:val="00F14D9B"/>
    <w:rsid w:val="00F155AA"/>
    <w:rsid w:val="00F1583A"/>
    <w:rsid w:val="00F167BB"/>
    <w:rsid w:val="00F23E6D"/>
    <w:rsid w:val="00F23EA6"/>
    <w:rsid w:val="00F300A4"/>
    <w:rsid w:val="00F301B9"/>
    <w:rsid w:val="00F30380"/>
    <w:rsid w:val="00F31699"/>
    <w:rsid w:val="00F3531D"/>
    <w:rsid w:val="00F35868"/>
    <w:rsid w:val="00F3776D"/>
    <w:rsid w:val="00F40ED7"/>
    <w:rsid w:val="00F40F32"/>
    <w:rsid w:val="00F414FD"/>
    <w:rsid w:val="00F438BD"/>
    <w:rsid w:val="00F439F1"/>
    <w:rsid w:val="00F4586A"/>
    <w:rsid w:val="00F50CFF"/>
    <w:rsid w:val="00F513DB"/>
    <w:rsid w:val="00F525B0"/>
    <w:rsid w:val="00F52A87"/>
    <w:rsid w:val="00F53657"/>
    <w:rsid w:val="00F6078F"/>
    <w:rsid w:val="00F6269D"/>
    <w:rsid w:val="00F64F44"/>
    <w:rsid w:val="00F676B4"/>
    <w:rsid w:val="00F720E8"/>
    <w:rsid w:val="00F73C31"/>
    <w:rsid w:val="00F740EB"/>
    <w:rsid w:val="00F77F73"/>
    <w:rsid w:val="00F803DA"/>
    <w:rsid w:val="00F84021"/>
    <w:rsid w:val="00F86FC9"/>
    <w:rsid w:val="00F9032E"/>
    <w:rsid w:val="00F9092E"/>
    <w:rsid w:val="00F91459"/>
    <w:rsid w:val="00F91D5E"/>
    <w:rsid w:val="00F9219B"/>
    <w:rsid w:val="00F92BF5"/>
    <w:rsid w:val="00F950B5"/>
    <w:rsid w:val="00F9582A"/>
    <w:rsid w:val="00F96C95"/>
    <w:rsid w:val="00FA0492"/>
    <w:rsid w:val="00FA0C96"/>
    <w:rsid w:val="00FA6C69"/>
    <w:rsid w:val="00FA7199"/>
    <w:rsid w:val="00FA7FED"/>
    <w:rsid w:val="00FB1385"/>
    <w:rsid w:val="00FB2764"/>
    <w:rsid w:val="00FB49B4"/>
    <w:rsid w:val="00FB52BA"/>
    <w:rsid w:val="00FB7440"/>
    <w:rsid w:val="00FC0450"/>
    <w:rsid w:val="00FC0C0B"/>
    <w:rsid w:val="00FC3055"/>
    <w:rsid w:val="00FD0547"/>
    <w:rsid w:val="00FD0653"/>
    <w:rsid w:val="00FD0B76"/>
    <w:rsid w:val="00FD3437"/>
    <w:rsid w:val="00FD6921"/>
    <w:rsid w:val="00FD7A09"/>
    <w:rsid w:val="00FE058F"/>
    <w:rsid w:val="00FE1047"/>
    <w:rsid w:val="00FE2158"/>
    <w:rsid w:val="00FE41CC"/>
    <w:rsid w:val="00FE5DCD"/>
    <w:rsid w:val="00FE7037"/>
    <w:rsid w:val="00FF0F8A"/>
    <w:rsid w:val="00FF1581"/>
    <w:rsid w:val="00FF2876"/>
    <w:rsid w:val="00FF6D74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3FE0BD"/>
  <w15:docId w15:val="{7B397034-EC9C-4018-A29E-65CB1976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C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4A"/>
    <w:pPr>
      <w:keepNext/>
      <w:keepLines/>
      <w:numPr>
        <w:numId w:val="2"/>
      </w:numPr>
      <w:spacing w:before="480" w:after="0" w:line="276" w:lineRule="auto"/>
      <w:outlineLvl w:val="0"/>
    </w:pPr>
    <w:rPr>
      <w:rFonts w:ascii="Cambria" w:eastAsia="Times New Roman" w:hAnsi="Cambria"/>
      <w:b/>
      <w:bCs/>
      <w:color w:val="2E74B5"/>
      <w:sz w:val="28"/>
      <w:szCs w:val="28"/>
    </w:rPr>
  </w:style>
  <w:style w:type="paragraph" w:styleId="Heading2">
    <w:name w:val="heading 2"/>
    <w:aliases w:val="HD2,Char, Char"/>
    <w:basedOn w:val="Normal"/>
    <w:next w:val="Normal"/>
    <w:link w:val="Heading2Char"/>
    <w:unhideWhenUsed/>
    <w:qFormat/>
    <w:rsid w:val="00D45B4A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="Cambria" w:eastAsia="Times New Roman" w:hAnsi="Cambria"/>
      <w:b/>
      <w:bCs/>
      <w:noProof/>
      <w:color w:val="5B9BD5"/>
      <w:sz w:val="26"/>
      <w:szCs w:val="26"/>
    </w:rPr>
  </w:style>
  <w:style w:type="paragraph" w:styleId="Heading3">
    <w:name w:val="heading 3"/>
    <w:aliases w:val="Char1"/>
    <w:basedOn w:val="Normal"/>
    <w:next w:val="Normal"/>
    <w:link w:val="Heading3Char"/>
    <w:uiPriority w:val="9"/>
    <w:unhideWhenUsed/>
    <w:qFormat/>
    <w:rsid w:val="007705C2"/>
    <w:pPr>
      <w:keepNext/>
      <w:keepLines/>
      <w:spacing w:before="200" w:after="0" w:line="276" w:lineRule="auto"/>
      <w:ind w:left="720"/>
      <w:outlineLvl w:val="2"/>
    </w:pPr>
    <w:rPr>
      <w:rFonts w:ascii="Cambria" w:eastAsia="Times New Roman" w:hAnsi="Cambria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D45B4A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="Cambria" w:eastAsia="Times New Roman" w:hAnsi="Cambria"/>
      <w:b/>
      <w:bCs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770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6E49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6E49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6E49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6E49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B4A"/>
    <w:rPr>
      <w:rFonts w:ascii="Cambria" w:eastAsia="Times New Roman" w:hAnsi="Cambria"/>
      <w:b/>
      <w:bCs/>
      <w:color w:val="2E74B5"/>
      <w:sz w:val="28"/>
      <w:szCs w:val="28"/>
    </w:rPr>
  </w:style>
  <w:style w:type="character" w:customStyle="1" w:styleId="Heading2Char">
    <w:name w:val="Heading 2 Char"/>
    <w:aliases w:val="HD2 Char,Char Char, Char Char"/>
    <w:link w:val="Heading2"/>
    <w:rsid w:val="00D45B4A"/>
    <w:rPr>
      <w:rFonts w:ascii="Cambria" w:eastAsia="Times New Roman" w:hAnsi="Cambria"/>
      <w:b/>
      <w:bCs/>
      <w:noProof/>
      <w:color w:val="5B9BD5"/>
      <w:sz w:val="26"/>
      <w:szCs w:val="26"/>
    </w:rPr>
  </w:style>
  <w:style w:type="character" w:customStyle="1" w:styleId="Heading3Char">
    <w:name w:val="Heading 3 Char"/>
    <w:aliases w:val="Char1 Char"/>
    <w:link w:val="Heading3"/>
    <w:rsid w:val="007705C2"/>
    <w:rPr>
      <w:rFonts w:ascii="Cambria" w:eastAsia="Times New Roman" w:hAnsi="Cambria"/>
      <w:b/>
      <w:bCs/>
      <w:color w:val="5B9BD5"/>
      <w:sz w:val="22"/>
      <w:szCs w:val="22"/>
    </w:rPr>
  </w:style>
  <w:style w:type="character" w:customStyle="1" w:styleId="Heading4Char">
    <w:name w:val="Heading 4 Char"/>
    <w:link w:val="Heading4"/>
    <w:rsid w:val="00D45B4A"/>
    <w:rPr>
      <w:rFonts w:ascii="Cambria" w:eastAsia="Times New Roman" w:hAnsi="Cambria"/>
      <w:b/>
      <w:bCs/>
      <w:iCs/>
      <w:color w:val="5B9BD5"/>
      <w:sz w:val="22"/>
      <w:szCs w:val="22"/>
    </w:rPr>
  </w:style>
  <w:style w:type="character" w:customStyle="1" w:styleId="Heading5Char">
    <w:name w:val="Heading 5 Char"/>
    <w:link w:val="Heading5"/>
    <w:uiPriority w:val="9"/>
    <w:rsid w:val="00996770"/>
    <w:rPr>
      <w:rFonts w:ascii="Calibri Light" w:eastAsia="Times New Roman" w:hAnsi="Calibri Light"/>
      <w:color w:val="1F4D78"/>
      <w:sz w:val="22"/>
      <w:szCs w:val="22"/>
    </w:rPr>
  </w:style>
  <w:style w:type="character" w:customStyle="1" w:styleId="Heading6Char">
    <w:name w:val="Heading 6 Char"/>
    <w:link w:val="Heading6"/>
    <w:uiPriority w:val="9"/>
    <w:rsid w:val="00486E49"/>
    <w:rPr>
      <w:rFonts w:ascii="Calibri Light" w:eastAsia="Times New Roman" w:hAnsi="Calibri Light"/>
      <w:i/>
      <w:iCs/>
      <w:color w:val="1F4D78"/>
      <w:sz w:val="22"/>
      <w:szCs w:val="22"/>
    </w:rPr>
  </w:style>
  <w:style w:type="character" w:customStyle="1" w:styleId="Heading7Char">
    <w:name w:val="Heading 7 Char"/>
    <w:link w:val="Heading7"/>
    <w:uiPriority w:val="9"/>
    <w:rsid w:val="00486E49"/>
    <w:rPr>
      <w:rFonts w:ascii="Calibri Light" w:eastAsia="Times New Roman" w:hAnsi="Calibri Light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486E49"/>
    <w:rPr>
      <w:rFonts w:ascii="Calibri Light" w:eastAsia="Times New Roman" w:hAnsi="Calibri Light"/>
      <w:color w:val="404040"/>
    </w:rPr>
  </w:style>
  <w:style w:type="character" w:customStyle="1" w:styleId="Heading9Char">
    <w:name w:val="Heading 9 Char"/>
    <w:link w:val="Heading9"/>
    <w:uiPriority w:val="9"/>
    <w:rsid w:val="00486E49"/>
    <w:rPr>
      <w:rFonts w:ascii="Calibri Light" w:eastAsia="Times New Roman" w:hAnsi="Calibri Light"/>
      <w:i/>
      <w:iCs/>
      <w:color w:val="404040"/>
    </w:rPr>
  </w:style>
  <w:style w:type="table" w:styleId="TableGrid">
    <w:name w:val="Table Grid"/>
    <w:basedOn w:val="TableNormal"/>
    <w:uiPriority w:val="39"/>
    <w:rsid w:val="0048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486E49"/>
    <w:rPr>
      <w:rFonts w:cs="Times New Roman"/>
      <w:color w:val="0000FF"/>
      <w:u w:val="single"/>
    </w:rPr>
  </w:style>
  <w:style w:type="paragraph" w:customStyle="1" w:styleId="TableHeader">
    <w:name w:val="Table Header"/>
    <w:autoRedefine/>
    <w:rsid w:val="00203C5D"/>
    <w:pPr>
      <w:spacing w:before="20" w:after="20"/>
      <w:jc w:val="center"/>
    </w:pPr>
    <w:rPr>
      <w:rFonts w:ascii="Times New Roman" w:eastAsia="SimSun" w:hAnsi="Times New Roman"/>
      <w:b/>
    </w:rPr>
  </w:style>
  <w:style w:type="paragraph" w:customStyle="1" w:styleId="TableBody">
    <w:name w:val="Table Body"/>
    <w:autoRedefine/>
    <w:rsid w:val="00677974"/>
    <w:pPr>
      <w:tabs>
        <w:tab w:val="left" w:pos="1062"/>
      </w:tabs>
      <w:spacing w:before="20" w:after="20"/>
      <w:ind w:left="-1" w:right="-18"/>
    </w:pPr>
    <w:rPr>
      <w:rFonts w:ascii="Times New Roman" w:eastAsia="SimSun" w:hAnsi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00586"/>
    <w:pPr>
      <w:spacing w:after="200" w:line="276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autoRedefine/>
    <w:qFormat/>
    <w:rsid w:val="007910DC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eastAsia="SimSun" w:hAnsi="Times New Roman"/>
      <w:sz w:val="20"/>
      <w:szCs w:val="20"/>
    </w:rPr>
  </w:style>
  <w:style w:type="character" w:customStyle="1" w:styleId="CaptionChar">
    <w:name w:val="Caption Char"/>
    <w:link w:val="Caption"/>
    <w:rsid w:val="007910DC"/>
    <w:rPr>
      <w:rFonts w:ascii="Times New Roman" w:eastAsia="SimSun" w:hAnsi="Times New Roman" w:cs="Times New Roman"/>
      <w:sz w:val="20"/>
      <w:szCs w:val="20"/>
    </w:rPr>
  </w:style>
  <w:style w:type="paragraph" w:customStyle="1" w:styleId="NormalText">
    <w:name w:val="Normal Text"/>
    <w:basedOn w:val="Normal"/>
    <w:rsid w:val="00BF6E05"/>
    <w:pPr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9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824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9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793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793A"/>
    <w:pPr>
      <w:spacing w:after="100" w:line="276" w:lineRule="auto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8793A"/>
    <w:pPr>
      <w:spacing w:after="100" w:line="276" w:lineRule="auto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8793A"/>
    <w:pPr>
      <w:spacing w:after="100" w:line="276" w:lineRule="auto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8793A"/>
    <w:pPr>
      <w:spacing w:after="100" w:line="276" w:lineRule="auto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8793A"/>
    <w:pPr>
      <w:spacing w:after="100" w:line="276" w:lineRule="auto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8793A"/>
    <w:pPr>
      <w:spacing w:after="100" w:line="276" w:lineRule="auto"/>
      <w:ind w:left="176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79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4A"/>
  </w:style>
  <w:style w:type="paragraph" w:styleId="Footer">
    <w:name w:val="footer"/>
    <w:basedOn w:val="Normal"/>
    <w:link w:val="FooterChar"/>
    <w:uiPriority w:val="99"/>
    <w:unhideWhenUsed/>
    <w:rsid w:val="002D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4A"/>
  </w:style>
  <w:style w:type="character" w:styleId="CommentReference">
    <w:name w:val="annotation reference"/>
    <w:uiPriority w:val="99"/>
    <w:semiHidden/>
    <w:unhideWhenUsed/>
    <w:rsid w:val="00F35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5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3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531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910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263318"/>
    <w:rPr>
      <w:sz w:val="22"/>
      <w:szCs w:val="22"/>
    </w:rPr>
  </w:style>
  <w:style w:type="paragraph" w:styleId="BodyText">
    <w:name w:val="Body Text"/>
    <w:aliases w:val="body text"/>
    <w:basedOn w:val="Normal"/>
    <w:link w:val="BodyTextChar"/>
    <w:unhideWhenUsed/>
    <w:rsid w:val="004E7E13"/>
    <w:pPr>
      <w:spacing w:after="120" w:line="240" w:lineRule="auto"/>
    </w:pPr>
    <w:rPr>
      <w:rFonts w:ascii="Book Antiqua" w:eastAsia="Times New Roman" w:hAnsi="Book Antiqua"/>
      <w:sz w:val="20"/>
      <w:szCs w:val="20"/>
    </w:rPr>
  </w:style>
  <w:style w:type="character" w:customStyle="1" w:styleId="BodyTextChar">
    <w:name w:val="Body Text Char"/>
    <w:aliases w:val="body text Char"/>
    <w:basedOn w:val="DefaultParagraphFont"/>
    <w:link w:val="BodyText"/>
    <w:rsid w:val="004E7E13"/>
    <w:rPr>
      <w:rFonts w:ascii="Book Antiqua" w:eastAsia="Times New Roman" w:hAnsi="Book Antiqua"/>
    </w:rPr>
  </w:style>
  <w:style w:type="character" w:customStyle="1" w:styleId="TOC1Char">
    <w:name w:val="TOC 1 Char"/>
    <w:basedOn w:val="DefaultParagraphFont"/>
    <w:link w:val="TOC1"/>
    <w:uiPriority w:val="39"/>
    <w:rsid w:val="00824587"/>
    <w:rPr>
      <w:sz w:val="22"/>
      <w:szCs w:val="22"/>
    </w:rPr>
  </w:style>
  <w:style w:type="paragraph" w:styleId="NoSpacing">
    <w:name w:val="No Spacing"/>
    <w:uiPriority w:val="1"/>
    <w:qFormat/>
    <w:rsid w:val="00D91EBF"/>
    <w:rPr>
      <w:sz w:val="22"/>
      <w:szCs w:val="22"/>
    </w:rPr>
  </w:style>
  <w:style w:type="paragraph" w:customStyle="1" w:styleId="TableText">
    <w:name w:val="Table Text"/>
    <w:basedOn w:val="Normal"/>
    <w:rsid w:val="00101444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101444"/>
    <w:pPr>
      <w:spacing w:before="120" w:after="120"/>
    </w:pPr>
    <w:rPr>
      <w:b/>
    </w:rPr>
  </w:style>
  <w:style w:type="character" w:styleId="SubtleEmphasis">
    <w:name w:val="Subtle Emphasis"/>
    <w:basedOn w:val="DefaultParagraphFont"/>
    <w:uiPriority w:val="19"/>
    <w:qFormat/>
    <w:rsid w:val="009D4091"/>
    <w:rPr>
      <w:rFonts w:asciiTheme="minorHAnsi" w:hAnsiTheme="minorHAnsi"/>
      <w:i/>
      <w:iCs/>
      <w:color w:val="808080" w:themeColor="text1" w:themeTint="7F"/>
      <w:sz w:val="22"/>
    </w:rPr>
  </w:style>
  <w:style w:type="paragraph" w:customStyle="1" w:styleId="SOATOC">
    <w:name w:val="SOA TOC"/>
    <w:basedOn w:val="Normal"/>
    <w:qFormat/>
    <w:rsid w:val="00327F4B"/>
    <w:rPr>
      <w:rFonts w:ascii="Cambria" w:hAnsi="Cambria"/>
      <w:b/>
      <w:color w:val="0070C0"/>
      <w:sz w:val="28"/>
    </w:rPr>
  </w:style>
  <w:style w:type="paragraph" w:customStyle="1" w:styleId="SOAHD2">
    <w:name w:val="SOA HD2"/>
    <w:basedOn w:val="Heading2"/>
    <w:link w:val="SOAHD2Char"/>
    <w:qFormat/>
    <w:rsid w:val="00327F4B"/>
    <w:pPr>
      <w:numPr>
        <w:numId w:val="1"/>
      </w:numPr>
      <w:tabs>
        <w:tab w:val="num" w:pos="360"/>
      </w:tabs>
      <w:ind w:left="576" w:hanging="576"/>
    </w:pPr>
    <w:rPr>
      <w:noProof w:val="0"/>
      <w:color w:val="4F81BD"/>
    </w:rPr>
  </w:style>
  <w:style w:type="character" w:customStyle="1" w:styleId="SOAHD2Char">
    <w:name w:val="SOA HD2 Char"/>
    <w:basedOn w:val="Heading2Char"/>
    <w:link w:val="SOAHD2"/>
    <w:rsid w:val="00327F4B"/>
    <w:rPr>
      <w:rFonts w:ascii="Cambria" w:eastAsia="Times New Roman" w:hAnsi="Cambria"/>
      <w:b/>
      <w:bCs/>
      <w:noProof/>
      <w:color w:val="4F81BD"/>
      <w:sz w:val="26"/>
      <w:szCs w:val="26"/>
    </w:rPr>
  </w:style>
  <w:style w:type="paragraph" w:customStyle="1" w:styleId="SOAText3">
    <w:name w:val="SOA Text3"/>
    <w:basedOn w:val="Normal"/>
    <w:link w:val="SOAText3Char"/>
    <w:qFormat/>
    <w:rsid w:val="00327F4B"/>
    <w:pPr>
      <w:spacing w:after="200" w:line="276" w:lineRule="auto"/>
      <w:ind w:left="1728"/>
    </w:pPr>
  </w:style>
  <w:style w:type="character" w:customStyle="1" w:styleId="SOAText3Char">
    <w:name w:val="SOA Text3 Char"/>
    <w:basedOn w:val="DefaultParagraphFont"/>
    <w:link w:val="SOAText3"/>
    <w:rsid w:val="00327F4B"/>
    <w:rPr>
      <w:sz w:val="22"/>
      <w:szCs w:val="22"/>
    </w:rPr>
  </w:style>
  <w:style w:type="paragraph" w:customStyle="1" w:styleId="SOAHd4">
    <w:name w:val="SOA Hd4"/>
    <w:basedOn w:val="Heading3"/>
    <w:link w:val="SOAHd4Char"/>
    <w:qFormat/>
    <w:rsid w:val="002E259F"/>
    <w:pPr>
      <w:ind w:left="1008"/>
    </w:pPr>
    <w:rPr>
      <w:rFonts w:asciiTheme="minorHAnsi" w:hAnsiTheme="minorHAnsi" w:cstheme="minorHAnsi"/>
    </w:rPr>
  </w:style>
  <w:style w:type="paragraph" w:customStyle="1" w:styleId="SOAText4">
    <w:name w:val="SOA Text4"/>
    <w:basedOn w:val="Normal"/>
    <w:link w:val="SOAText4Char"/>
    <w:qFormat/>
    <w:rsid w:val="002E259F"/>
    <w:pPr>
      <w:ind w:left="1008"/>
    </w:pPr>
  </w:style>
  <w:style w:type="character" w:customStyle="1" w:styleId="SOAHd4Char">
    <w:name w:val="SOA Hd4 Char"/>
    <w:basedOn w:val="Heading3Char"/>
    <w:link w:val="SOAHd4"/>
    <w:rsid w:val="002E259F"/>
    <w:rPr>
      <w:rFonts w:asciiTheme="minorHAnsi" w:eastAsia="Times New Roman" w:hAnsiTheme="minorHAnsi" w:cstheme="minorHAnsi"/>
      <w:b/>
      <w:bCs/>
      <w:color w:val="5B9BD5"/>
      <w:sz w:val="22"/>
      <w:szCs w:val="22"/>
    </w:rPr>
  </w:style>
  <w:style w:type="character" w:customStyle="1" w:styleId="SOAText4Char">
    <w:name w:val="SOA Text4 Char"/>
    <w:basedOn w:val="DefaultParagraphFont"/>
    <w:link w:val="SOAText4"/>
    <w:rsid w:val="002E259F"/>
    <w:rPr>
      <w:sz w:val="22"/>
      <w:szCs w:val="22"/>
    </w:rPr>
  </w:style>
  <w:style w:type="paragraph" w:customStyle="1" w:styleId="Chart2">
    <w:name w:val="Chart2"/>
    <w:basedOn w:val="SOAHd4"/>
    <w:link w:val="Chart2Char"/>
    <w:qFormat/>
    <w:rsid w:val="00D00D0A"/>
  </w:style>
  <w:style w:type="character" w:customStyle="1" w:styleId="Chart2Char">
    <w:name w:val="Chart2 Char"/>
    <w:basedOn w:val="SOAHd4Char"/>
    <w:link w:val="Chart2"/>
    <w:rsid w:val="00D00D0A"/>
    <w:rPr>
      <w:rFonts w:asciiTheme="minorHAnsi" w:eastAsia="Times New Roman" w:hAnsiTheme="minorHAnsi" w:cstheme="minorHAnsi"/>
      <w:b/>
      <w:bCs/>
      <w:color w:val="5B9BD5"/>
      <w:sz w:val="22"/>
      <w:szCs w:val="22"/>
    </w:rPr>
  </w:style>
  <w:style w:type="paragraph" w:customStyle="1" w:styleId="Requirement">
    <w:name w:val="Requirement"/>
    <w:basedOn w:val="ListParagraph"/>
    <w:link w:val="RequirementChar"/>
    <w:qFormat/>
    <w:rsid w:val="007F12BA"/>
    <w:pPr>
      <w:numPr>
        <w:ilvl w:val="1"/>
        <w:numId w:val="3"/>
      </w:numPr>
      <w:tabs>
        <w:tab w:val="left" w:pos="1800"/>
      </w:tabs>
      <w:spacing w:after="160" w:line="259" w:lineRule="auto"/>
    </w:pPr>
  </w:style>
  <w:style w:type="character" w:customStyle="1" w:styleId="RequirementChar">
    <w:name w:val="Requirement Char"/>
    <w:basedOn w:val="DefaultParagraphFont"/>
    <w:link w:val="Requirement"/>
    <w:rsid w:val="007F12BA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6F5F"/>
    <w:rPr>
      <w:sz w:val="22"/>
      <w:szCs w:val="22"/>
    </w:rPr>
  </w:style>
  <w:style w:type="character" w:customStyle="1" w:styleId="HighlightedVariable">
    <w:name w:val="Highlighted Variable"/>
    <w:basedOn w:val="DefaultParagraphFont"/>
    <w:rsid w:val="00390CA9"/>
    <w:rPr>
      <w:rFonts w:ascii="Book Antiqua" w:hAnsi="Book Antiqua"/>
      <w:color w:val="0000FF"/>
    </w:rPr>
  </w:style>
  <w:style w:type="character" w:styleId="Mention">
    <w:name w:val="Mention"/>
    <w:basedOn w:val="DefaultParagraphFont"/>
    <w:uiPriority w:val="99"/>
    <w:semiHidden/>
    <w:unhideWhenUsed/>
    <w:rsid w:val="009A49A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09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09EB"/>
    <w:rPr>
      <w:color w:val="954F72" w:themeColor="followedHyperlink"/>
      <w:u w:val="single"/>
    </w:rPr>
  </w:style>
  <w:style w:type="character" w:customStyle="1" w:styleId="x17w">
    <w:name w:val="x17w"/>
    <w:basedOn w:val="DefaultParagraphFont"/>
    <w:rsid w:val="00246B32"/>
  </w:style>
  <w:style w:type="character" w:customStyle="1" w:styleId="x25">
    <w:name w:val="x25"/>
    <w:basedOn w:val="DefaultParagraphFont"/>
    <w:rsid w:val="0012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xliqsahm\Desktop\MD070_CVL%20Trade%20Middleware%20Components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1751D2474846AADBAD5BB69B529D" ma:contentTypeVersion="50" ma:contentTypeDescription="Create a new document." ma:contentTypeScope="" ma:versionID="73213ef233c6e0339a28d46fecd033c3">
  <xsd:schema xmlns:xsd="http://www.w3.org/2001/XMLSchema" xmlns:xs="http://www.w3.org/2001/XMLSchema" xmlns:p="http://schemas.microsoft.com/office/2006/metadata/properties" xmlns:ns1="http://schemas.microsoft.com/sharepoint/v3" xmlns:ns2="427e6a65-f235-4eb9-a0a8-31dff144bb0f" xmlns:ns3="f09e0bf7-bf33-43b7-ab98-b518dc2c3635" targetNamespace="http://schemas.microsoft.com/office/2006/metadata/properties" ma:root="true" ma:fieldsID="88d134486f544f73f7aedf4f55d7e06d" ns1:_="" ns2:_="" ns3:_="">
    <xsd:import namespace="http://schemas.microsoft.com/sharepoint/v3"/>
    <xsd:import namespace="427e6a65-f235-4eb9-a0a8-31dff144bb0f"/>
    <xsd:import namespace="f09e0bf7-bf33-43b7-ab98-b518dc2c3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e6a65-f235-4eb9-a0a8-31dff144b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5cd1cc18-994a-408d-8b01-5bddb37854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0bf7-bf33-43b7-ab98-b518dc2c3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b2dbac3-6caa-4537-8912-7964bb7a5229}" ma:internalName="TaxCatchAll" ma:showField="CatchAllData" ma:web="f09e0bf7-bf33-43b7-ab98-b518dc2c3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427e6a65-f235-4eb9-a0a8-31dff144bb0f">
      <Terms xmlns="http://schemas.microsoft.com/office/infopath/2007/PartnerControls"/>
    </lcf76f155ced4ddcb4097134ff3c332f>
    <PublishingExpirationDate xmlns="http://schemas.microsoft.com/sharepoint/v3" xsi:nil="true"/>
    <_Flow_SignoffStatus xmlns="427e6a65-f235-4eb9-a0a8-31dff144bb0f" xsi:nil="true"/>
    <PublishingStartDate xmlns="http://schemas.microsoft.com/sharepoint/v3" xsi:nil="true"/>
    <TaxCatchAll xmlns="f09e0bf7-bf33-43b7-ab98-b518dc2c3635" xsi:nil="true"/>
  </documentManagement>
</p:properties>
</file>

<file path=customXml/itemProps1.xml><?xml version="1.0" encoding="utf-8"?>
<ds:datastoreItem xmlns:ds="http://schemas.openxmlformats.org/officeDocument/2006/customXml" ds:itemID="{CBE68934-8A53-4751-B836-075B54347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DCE14-9109-452D-A59A-85CEF9D5E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7e6a65-f235-4eb9-a0a8-31dff144bb0f"/>
    <ds:schemaRef ds:uri="f09e0bf7-bf33-43b7-ab98-b518dc2c3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1FB44-0BD5-40E9-887F-1CE8FB2106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D16416-752C-420C-AEF9-4BAB57F0EF80}">
  <ds:schemaRefs>
    <ds:schemaRef ds:uri="http://schemas.microsoft.com/office/2006/metadata/properties"/>
    <ds:schemaRef ds:uri="http://schemas.microsoft.com/sharepoint/v3"/>
    <ds:schemaRef ds:uri="427e6a65-f235-4eb9-a0a8-31dff144bb0f"/>
    <ds:schemaRef ds:uri="http://schemas.microsoft.com/office/infopath/2007/PartnerControls"/>
    <ds:schemaRef ds:uri="f09e0bf7-bf33-43b7-ab98-b518dc2c36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MD070_CVL Trade Middleware Components_v1</Template>
  <TotalTime>8</TotalTime>
  <Pages>4</Pages>
  <Words>337</Words>
  <Characters>1922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Subaru of America, Inc.</Company>
  <LinksUpToDate>false</LinksUpToDate>
  <CharactersWithSpaces>2255</CharactersWithSpaces>
  <SharedDoc>false</SharedDoc>
  <HLinks>
    <vt:vector size="366" baseType="variant"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_Toc356822543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_Toc356822542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_Toc356822541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_Toc356822540</vt:lpwstr>
      </vt:variant>
      <vt:variant>
        <vt:i4>1769522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_Toc356822539</vt:lpwstr>
      </vt:variant>
      <vt:variant>
        <vt:i4>1769522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_Toc356822538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_Toc356822537</vt:lpwstr>
      </vt:variant>
      <vt:variant>
        <vt:i4>1769522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_Toc356822536</vt:lpwstr>
      </vt:variant>
      <vt:variant>
        <vt:i4>1769522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_Toc356822535</vt:lpwstr>
      </vt:variant>
      <vt:variant>
        <vt:i4>1769522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_Toc356822534</vt:lpwstr>
      </vt:variant>
      <vt:variant>
        <vt:i4>1769522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_Toc356822533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_Toc356822532</vt:lpwstr>
      </vt:variant>
      <vt:variant>
        <vt:i4>1769522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_Toc356822531</vt:lpwstr>
      </vt:variant>
      <vt:variant>
        <vt:i4>1769522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_Toc356822530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_Toc356822529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_Toc356822528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_Toc356822527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_Toc356822526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_Toc356822525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_Toc356822524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_Toc356822523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_Toc356822522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_Toc356822521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_Toc356822520</vt:lpwstr>
      </vt:variant>
      <vt:variant>
        <vt:i4>1638450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_Toc356822519</vt:lpwstr>
      </vt:variant>
      <vt:variant>
        <vt:i4>1638450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_Toc356822518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_Toc356822517</vt:lpwstr>
      </vt:variant>
      <vt:variant>
        <vt:i4>1638450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_Toc356822516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_Toc356822515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_Toc356822514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_Toc356822513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_Toc356822512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_Toc356822511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_Toc356822510</vt:lpwstr>
      </vt:variant>
      <vt:variant>
        <vt:i4>1572914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_Toc356822509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_Toc356822508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_Toc356822507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_Toc356822506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_Toc356822505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_Toc356822504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_Toc356822503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_Toc356822502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_Toc356822501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_Toc356822500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_Toc356822499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_Toc356822498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_Toc356822497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_Toc356822496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_Toc356822495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_Toc356822494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_Toc356822493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_Toc356822492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_Toc356822491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_Toc356822490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_Toc356822489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_Toc356822488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_Toc356822487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_Toc356822486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_Toc356822485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_Toc356822484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_Toc356822483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vxliqsahm</dc:creator>
  <cp:lastModifiedBy>Bantuboyana, Mohan Kumar (Consultant)</cp:lastModifiedBy>
  <cp:revision>2</cp:revision>
  <cp:lastPrinted>2013-05-31T19:37:00Z</cp:lastPrinted>
  <dcterms:created xsi:type="dcterms:W3CDTF">2022-10-14T10:21:00Z</dcterms:created>
  <dcterms:modified xsi:type="dcterms:W3CDTF">2022-10-14T10:21:00Z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0x010100867D1751D2474846AADBAD5BB69B529D</vt:lpwstr>
  </property>
</Properties>
</file>